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FF" w:rsidRDefault="00F33FFF" w:rsidP="003D377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3FFF" w:rsidRDefault="00F33FFF">
          <w:pPr>
            <w:pStyle w:val="TOCHeading"/>
          </w:pPr>
          <w:r>
            <w:t>Sumário</w:t>
          </w:r>
        </w:p>
        <w:p w:rsidR="00C117C2" w:rsidRDefault="00F33FF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67346" w:history="1">
            <w:r w:rsidR="00C117C2" w:rsidRPr="00592917">
              <w:rPr>
                <w:rStyle w:val="Hyperlink"/>
                <w:noProof/>
              </w:rPr>
              <w:t>1</w:t>
            </w:r>
            <w:r w:rsidR="00C117C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117C2" w:rsidRPr="00592917">
              <w:rPr>
                <w:rStyle w:val="Hyperlink"/>
                <w:noProof/>
              </w:rPr>
              <w:t>O Curso</w:t>
            </w:r>
            <w:r w:rsidR="00C117C2">
              <w:rPr>
                <w:noProof/>
                <w:webHidden/>
              </w:rPr>
              <w:tab/>
            </w:r>
            <w:r w:rsidR="00C117C2">
              <w:rPr>
                <w:noProof/>
                <w:webHidden/>
              </w:rPr>
              <w:fldChar w:fldCharType="begin"/>
            </w:r>
            <w:r w:rsidR="00C117C2">
              <w:rPr>
                <w:noProof/>
                <w:webHidden/>
              </w:rPr>
              <w:instrText xml:space="preserve"> PAGEREF _Toc399667346 \h </w:instrText>
            </w:r>
            <w:r w:rsidR="00C117C2">
              <w:rPr>
                <w:noProof/>
                <w:webHidden/>
              </w:rPr>
            </w:r>
            <w:r w:rsidR="00C117C2">
              <w:rPr>
                <w:noProof/>
                <w:webHidden/>
              </w:rPr>
              <w:fldChar w:fldCharType="separate"/>
            </w:r>
            <w:r w:rsidR="00C117C2">
              <w:rPr>
                <w:noProof/>
                <w:webHidden/>
              </w:rPr>
              <w:t>1</w:t>
            </w:r>
            <w:r w:rsidR="00C117C2">
              <w:rPr>
                <w:noProof/>
                <w:webHidden/>
              </w:rPr>
              <w:fldChar w:fldCharType="end"/>
            </w:r>
          </w:hyperlink>
        </w:p>
        <w:p w:rsidR="00C117C2" w:rsidRDefault="00207C1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9667347" w:history="1">
            <w:r w:rsidR="00C117C2" w:rsidRPr="00592917">
              <w:rPr>
                <w:rStyle w:val="Hyperlink"/>
                <w:noProof/>
              </w:rPr>
              <w:t>2</w:t>
            </w:r>
            <w:r w:rsidR="00C117C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117C2" w:rsidRPr="00592917">
              <w:rPr>
                <w:rStyle w:val="Hyperlink"/>
                <w:noProof/>
              </w:rPr>
              <w:t>Objetivo</w:t>
            </w:r>
            <w:r w:rsidR="00C117C2">
              <w:rPr>
                <w:noProof/>
                <w:webHidden/>
              </w:rPr>
              <w:tab/>
            </w:r>
            <w:r w:rsidR="00C117C2">
              <w:rPr>
                <w:noProof/>
                <w:webHidden/>
              </w:rPr>
              <w:fldChar w:fldCharType="begin"/>
            </w:r>
            <w:r w:rsidR="00C117C2">
              <w:rPr>
                <w:noProof/>
                <w:webHidden/>
              </w:rPr>
              <w:instrText xml:space="preserve"> PAGEREF _Toc399667347 \h </w:instrText>
            </w:r>
            <w:r w:rsidR="00C117C2">
              <w:rPr>
                <w:noProof/>
                <w:webHidden/>
              </w:rPr>
            </w:r>
            <w:r w:rsidR="00C117C2">
              <w:rPr>
                <w:noProof/>
                <w:webHidden/>
              </w:rPr>
              <w:fldChar w:fldCharType="separate"/>
            </w:r>
            <w:r w:rsidR="00C117C2">
              <w:rPr>
                <w:noProof/>
                <w:webHidden/>
              </w:rPr>
              <w:t>1</w:t>
            </w:r>
            <w:r w:rsidR="00C117C2">
              <w:rPr>
                <w:noProof/>
                <w:webHidden/>
              </w:rPr>
              <w:fldChar w:fldCharType="end"/>
            </w:r>
          </w:hyperlink>
        </w:p>
        <w:p w:rsidR="00C117C2" w:rsidRDefault="00207C1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9667348" w:history="1">
            <w:r w:rsidR="00C117C2" w:rsidRPr="00592917">
              <w:rPr>
                <w:rStyle w:val="Hyperlink"/>
                <w:noProof/>
              </w:rPr>
              <w:t>3</w:t>
            </w:r>
            <w:r w:rsidR="00C117C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117C2" w:rsidRPr="00592917">
              <w:rPr>
                <w:rStyle w:val="Hyperlink"/>
                <w:noProof/>
              </w:rPr>
              <w:t>As aulas</w:t>
            </w:r>
            <w:r w:rsidR="00C117C2">
              <w:rPr>
                <w:noProof/>
                <w:webHidden/>
              </w:rPr>
              <w:tab/>
            </w:r>
            <w:r w:rsidR="00C117C2">
              <w:rPr>
                <w:noProof/>
                <w:webHidden/>
              </w:rPr>
              <w:fldChar w:fldCharType="begin"/>
            </w:r>
            <w:r w:rsidR="00C117C2">
              <w:rPr>
                <w:noProof/>
                <w:webHidden/>
              </w:rPr>
              <w:instrText xml:space="preserve"> PAGEREF _Toc399667348 \h </w:instrText>
            </w:r>
            <w:r w:rsidR="00C117C2">
              <w:rPr>
                <w:noProof/>
                <w:webHidden/>
              </w:rPr>
            </w:r>
            <w:r w:rsidR="00C117C2">
              <w:rPr>
                <w:noProof/>
                <w:webHidden/>
              </w:rPr>
              <w:fldChar w:fldCharType="separate"/>
            </w:r>
            <w:r w:rsidR="00C117C2">
              <w:rPr>
                <w:noProof/>
                <w:webHidden/>
              </w:rPr>
              <w:t>1</w:t>
            </w:r>
            <w:r w:rsidR="00C117C2">
              <w:rPr>
                <w:noProof/>
                <w:webHidden/>
              </w:rPr>
              <w:fldChar w:fldCharType="end"/>
            </w:r>
          </w:hyperlink>
        </w:p>
        <w:p w:rsidR="00C117C2" w:rsidRDefault="00207C1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9667349" w:history="1">
            <w:r w:rsidR="00C117C2" w:rsidRPr="00592917">
              <w:rPr>
                <w:rStyle w:val="Hyperlink"/>
                <w:noProof/>
              </w:rPr>
              <w:t>4</w:t>
            </w:r>
            <w:r w:rsidR="00C117C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117C2" w:rsidRPr="00592917">
              <w:rPr>
                <w:rStyle w:val="Hyperlink"/>
                <w:noProof/>
              </w:rPr>
              <w:t>Os exercícios</w:t>
            </w:r>
            <w:r w:rsidR="00C117C2">
              <w:rPr>
                <w:noProof/>
                <w:webHidden/>
              </w:rPr>
              <w:tab/>
            </w:r>
            <w:r w:rsidR="00C117C2">
              <w:rPr>
                <w:noProof/>
                <w:webHidden/>
              </w:rPr>
              <w:fldChar w:fldCharType="begin"/>
            </w:r>
            <w:r w:rsidR="00C117C2">
              <w:rPr>
                <w:noProof/>
                <w:webHidden/>
              </w:rPr>
              <w:instrText xml:space="preserve"> PAGEREF _Toc399667349 \h </w:instrText>
            </w:r>
            <w:r w:rsidR="00C117C2">
              <w:rPr>
                <w:noProof/>
                <w:webHidden/>
              </w:rPr>
            </w:r>
            <w:r w:rsidR="00C117C2">
              <w:rPr>
                <w:noProof/>
                <w:webHidden/>
              </w:rPr>
              <w:fldChar w:fldCharType="separate"/>
            </w:r>
            <w:r w:rsidR="00C117C2">
              <w:rPr>
                <w:noProof/>
                <w:webHidden/>
              </w:rPr>
              <w:t>1</w:t>
            </w:r>
            <w:r w:rsidR="00C117C2">
              <w:rPr>
                <w:noProof/>
                <w:webHidden/>
              </w:rPr>
              <w:fldChar w:fldCharType="end"/>
            </w:r>
          </w:hyperlink>
        </w:p>
        <w:p w:rsidR="00C117C2" w:rsidRDefault="00207C1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9667350" w:history="1">
            <w:r w:rsidR="00C117C2" w:rsidRPr="00592917">
              <w:rPr>
                <w:rStyle w:val="Hyperlink"/>
                <w:noProof/>
              </w:rPr>
              <w:t>5</w:t>
            </w:r>
            <w:r w:rsidR="00C117C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117C2" w:rsidRPr="00592917">
              <w:rPr>
                <w:rStyle w:val="Hyperlink"/>
                <w:noProof/>
              </w:rPr>
              <w:t>Bibliografia</w:t>
            </w:r>
            <w:r w:rsidR="00C117C2">
              <w:rPr>
                <w:noProof/>
                <w:webHidden/>
              </w:rPr>
              <w:tab/>
            </w:r>
            <w:r w:rsidR="00C117C2">
              <w:rPr>
                <w:noProof/>
                <w:webHidden/>
              </w:rPr>
              <w:fldChar w:fldCharType="begin"/>
            </w:r>
            <w:r w:rsidR="00C117C2">
              <w:rPr>
                <w:noProof/>
                <w:webHidden/>
              </w:rPr>
              <w:instrText xml:space="preserve"> PAGEREF _Toc399667350 \h </w:instrText>
            </w:r>
            <w:r w:rsidR="00C117C2">
              <w:rPr>
                <w:noProof/>
                <w:webHidden/>
              </w:rPr>
            </w:r>
            <w:r w:rsidR="00C117C2">
              <w:rPr>
                <w:noProof/>
                <w:webHidden/>
              </w:rPr>
              <w:fldChar w:fldCharType="separate"/>
            </w:r>
            <w:r w:rsidR="00C117C2">
              <w:rPr>
                <w:noProof/>
                <w:webHidden/>
              </w:rPr>
              <w:t>1</w:t>
            </w:r>
            <w:r w:rsidR="00C117C2">
              <w:rPr>
                <w:noProof/>
                <w:webHidden/>
              </w:rPr>
              <w:fldChar w:fldCharType="end"/>
            </w:r>
          </w:hyperlink>
        </w:p>
        <w:p w:rsidR="00C117C2" w:rsidRDefault="00207C13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9667351" w:history="1">
            <w:r w:rsidR="00C117C2" w:rsidRPr="00592917">
              <w:rPr>
                <w:rStyle w:val="Hyperlink"/>
                <w:noProof/>
              </w:rPr>
              <w:t>5.1</w:t>
            </w:r>
            <w:r w:rsidR="00C117C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117C2" w:rsidRPr="00592917">
              <w:rPr>
                <w:rStyle w:val="Hyperlink"/>
                <w:noProof/>
              </w:rPr>
              <w:t>Bibliografia obrigatória</w:t>
            </w:r>
            <w:r w:rsidR="00C117C2">
              <w:rPr>
                <w:noProof/>
                <w:webHidden/>
              </w:rPr>
              <w:tab/>
            </w:r>
            <w:r w:rsidR="00C117C2">
              <w:rPr>
                <w:noProof/>
                <w:webHidden/>
              </w:rPr>
              <w:fldChar w:fldCharType="begin"/>
            </w:r>
            <w:r w:rsidR="00C117C2">
              <w:rPr>
                <w:noProof/>
                <w:webHidden/>
              </w:rPr>
              <w:instrText xml:space="preserve"> PAGEREF _Toc399667351 \h </w:instrText>
            </w:r>
            <w:r w:rsidR="00C117C2">
              <w:rPr>
                <w:noProof/>
                <w:webHidden/>
              </w:rPr>
            </w:r>
            <w:r w:rsidR="00C117C2">
              <w:rPr>
                <w:noProof/>
                <w:webHidden/>
              </w:rPr>
              <w:fldChar w:fldCharType="separate"/>
            </w:r>
            <w:r w:rsidR="00C117C2">
              <w:rPr>
                <w:noProof/>
                <w:webHidden/>
              </w:rPr>
              <w:t>1</w:t>
            </w:r>
            <w:r w:rsidR="00C117C2">
              <w:rPr>
                <w:noProof/>
                <w:webHidden/>
              </w:rPr>
              <w:fldChar w:fldCharType="end"/>
            </w:r>
          </w:hyperlink>
        </w:p>
        <w:p w:rsidR="00C117C2" w:rsidRDefault="00207C13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9667352" w:history="1">
            <w:r w:rsidR="00C117C2" w:rsidRPr="00592917">
              <w:rPr>
                <w:rStyle w:val="Hyperlink"/>
                <w:noProof/>
              </w:rPr>
              <w:t>5.2</w:t>
            </w:r>
            <w:r w:rsidR="00C117C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117C2" w:rsidRPr="00592917">
              <w:rPr>
                <w:rStyle w:val="Hyperlink"/>
                <w:noProof/>
              </w:rPr>
              <w:t>Bibliografia recomendada</w:t>
            </w:r>
            <w:r w:rsidR="00C117C2">
              <w:rPr>
                <w:noProof/>
                <w:webHidden/>
              </w:rPr>
              <w:tab/>
            </w:r>
            <w:r w:rsidR="00C117C2">
              <w:rPr>
                <w:noProof/>
                <w:webHidden/>
              </w:rPr>
              <w:fldChar w:fldCharType="begin"/>
            </w:r>
            <w:r w:rsidR="00C117C2">
              <w:rPr>
                <w:noProof/>
                <w:webHidden/>
              </w:rPr>
              <w:instrText xml:space="preserve"> PAGEREF _Toc399667352 \h </w:instrText>
            </w:r>
            <w:r w:rsidR="00C117C2">
              <w:rPr>
                <w:noProof/>
                <w:webHidden/>
              </w:rPr>
            </w:r>
            <w:r w:rsidR="00C117C2">
              <w:rPr>
                <w:noProof/>
                <w:webHidden/>
              </w:rPr>
              <w:fldChar w:fldCharType="separate"/>
            </w:r>
            <w:r w:rsidR="00C117C2">
              <w:rPr>
                <w:noProof/>
                <w:webHidden/>
              </w:rPr>
              <w:t>2</w:t>
            </w:r>
            <w:r w:rsidR="00C117C2">
              <w:rPr>
                <w:noProof/>
                <w:webHidden/>
              </w:rPr>
              <w:fldChar w:fldCharType="end"/>
            </w:r>
          </w:hyperlink>
        </w:p>
        <w:p w:rsidR="00C117C2" w:rsidRDefault="00207C1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9667353" w:history="1">
            <w:r w:rsidR="00C117C2" w:rsidRPr="00592917">
              <w:rPr>
                <w:rStyle w:val="Hyperlink"/>
                <w:noProof/>
              </w:rPr>
              <w:t>6</w:t>
            </w:r>
            <w:r w:rsidR="00C117C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117C2" w:rsidRPr="00592917">
              <w:rPr>
                <w:rStyle w:val="Hyperlink"/>
                <w:noProof/>
              </w:rPr>
              <w:t>O Professor</w:t>
            </w:r>
            <w:r w:rsidR="00C117C2">
              <w:rPr>
                <w:noProof/>
                <w:webHidden/>
              </w:rPr>
              <w:tab/>
            </w:r>
            <w:r w:rsidR="00C117C2">
              <w:rPr>
                <w:noProof/>
                <w:webHidden/>
              </w:rPr>
              <w:fldChar w:fldCharType="begin"/>
            </w:r>
            <w:r w:rsidR="00C117C2">
              <w:rPr>
                <w:noProof/>
                <w:webHidden/>
              </w:rPr>
              <w:instrText xml:space="preserve"> PAGEREF _Toc399667353 \h </w:instrText>
            </w:r>
            <w:r w:rsidR="00C117C2">
              <w:rPr>
                <w:noProof/>
                <w:webHidden/>
              </w:rPr>
            </w:r>
            <w:r w:rsidR="00C117C2">
              <w:rPr>
                <w:noProof/>
                <w:webHidden/>
              </w:rPr>
              <w:fldChar w:fldCharType="separate"/>
            </w:r>
            <w:r w:rsidR="00C117C2">
              <w:rPr>
                <w:noProof/>
                <w:webHidden/>
              </w:rPr>
              <w:t>2</w:t>
            </w:r>
            <w:r w:rsidR="00C117C2">
              <w:rPr>
                <w:noProof/>
                <w:webHidden/>
              </w:rPr>
              <w:fldChar w:fldCharType="end"/>
            </w:r>
          </w:hyperlink>
        </w:p>
        <w:p w:rsidR="00C117C2" w:rsidRDefault="00207C1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9667354" w:history="1">
            <w:r w:rsidR="00C117C2" w:rsidRPr="00592917">
              <w:rPr>
                <w:rStyle w:val="Hyperlink"/>
                <w:noProof/>
              </w:rPr>
              <w:t>7</w:t>
            </w:r>
            <w:r w:rsidR="00C117C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117C2" w:rsidRPr="00592917">
              <w:rPr>
                <w:rStyle w:val="Hyperlink"/>
                <w:noProof/>
              </w:rPr>
              <w:t>Informações Adicionais</w:t>
            </w:r>
            <w:r w:rsidR="00C117C2">
              <w:rPr>
                <w:noProof/>
                <w:webHidden/>
              </w:rPr>
              <w:tab/>
            </w:r>
            <w:r w:rsidR="00C117C2">
              <w:rPr>
                <w:noProof/>
                <w:webHidden/>
              </w:rPr>
              <w:fldChar w:fldCharType="begin"/>
            </w:r>
            <w:r w:rsidR="00C117C2">
              <w:rPr>
                <w:noProof/>
                <w:webHidden/>
              </w:rPr>
              <w:instrText xml:space="preserve"> PAGEREF _Toc399667354 \h </w:instrText>
            </w:r>
            <w:r w:rsidR="00C117C2">
              <w:rPr>
                <w:noProof/>
                <w:webHidden/>
              </w:rPr>
            </w:r>
            <w:r w:rsidR="00C117C2">
              <w:rPr>
                <w:noProof/>
                <w:webHidden/>
              </w:rPr>
              <w:fldChar w:fldCharType="separate"/>
            </w:r>
            <w:r w:rsidR="00C117C2">
              <w:rPr>
                <w:noProof/>
                <w:webHidden/>
              </w:rPr>
              <w:t>2</w:t>
            </w:r>
            <w:r w:rsidR="00C117C2">
              <w:rPr>
                <w:noProof/>
                <w:webHidden/>
              </w:rPr>
              <w:fldChar w:fldCharType="end"/>
            </w:r>
          </w:hyperlink>
        </w:p>
        <w:p w:rsidR="00F33FFF" w:rsidRDefault="00F33FFF">
          <w:r>
            <w:rPr>
              <w:b/>
              <w:bCs/>
            </w:rPr>
            <w:fldChar w:fldCharType="end"/>
          </w:r>
        </w:p>
      </w:sdtContent>
    </w:sdt>
    <w:p w:rsidR="00F33FFF" w:rsidRDefault="00F33FFF" w:rsidP="003D377B"/>
    <w:p w:rsidR="00F33FFF" w:rsidRDefault="00F33FFF" w:rsidP="003D377B"/>
    <w:p w:rsidR="00294B4F" w:rsidRDefault="00294B4F" w:rsidP="00AD3966">
      <w:pPr>
        <w:pStyle w:val="Heading1"/>
      </w:pPr>
      <w:bookmarkStart w:id="0" w:name="_Toc399667346"/>
      <w:r>
        <w:t>O Curso</w:t>
      </w:r>
      <w:bookmarkEnd w:id="0"/>
    </w:p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5"/>
        <w:gridCol w:w="7355"/>
      </w:tblGrid>
      <w:tr w:rsidR="00294B4F" w:rsidTr="00294B4F">
        <w:tc>
          <w:tcPr>
            <w:tcW w:w="1145" w:type="dxa"/>
          </w:tcPr>
          <w:p w:rsidR="00294B4F" w:rsidRDefault="00294B4F" w:rsidP="00294B4F">
            <w:r>
              <w:t>Curso:</w:t>
            </w:r>
          </w:p>
        </w:tc>
        <w:tc>
          <w:tcPr>
            <w:tcW w:w="7355" w:type="dxa"/>
          </w:tcPr>
          <w:p w:rsidR="00294B4F" w:rsidRDefault="00294B4F" w:rsidP="00294B4F"/>
        </w:tc>
      </w:tr>
      <w:tr w:rsidR="00294B4F" w:rsidTr="00294B4F">
        <w:tc>
          <w:tcPr>
            <w:tcW w:w="1145" w:type="dxa"/>
          </w:tcPr>
          <w:p w:rsidR="00294B4F" w:rsidRDefault="00294B4F" w:rsidP="00294B4F">
            <w:r>
              <w:t>Disciplina:</w:t>
            </w:r>
          </w:p>
        </w:tc>
        <w:tc>
          <w:tcPr>
            <w:tcW w:w="7355" w:type="dxa"/>
          </w:tcPr>
          <w:p w:rsidR="00294B4F" w:rsidRDefault="00294B4F" w:rsidP="00294B4F"/>
        </w:tc>
      </w:tr>
      <w:tr w:rsidR="00294B4F" w:rsidTr="00294B4F">
        <w:tc>
          <w:tcPr>
            <w:tcW w:w="1145" w:type="dxa"/>
          </w:tcPr>
          <w:p w:rsidR="00294B4F" w:rsidRDefault="00294B4F" w:rsidP="00294B4F">
            <w:r>
              <w:t>Professor:</w:t>
            </w:r>
          </w:p>
        </w:tc>
        <w:tc>
          <w:tcPr>
            <w:tcW w:w="7355" w:type="dxa"/>
          </w:tcPr>
          <w:p w:rsidR="00294B4F" w:rsidRDefault="00294B4F" w:rsidP="00294B4F"/>
        </w:tc>
      </w:tr>
      <w:tr w:rsidR="00294B4F" w:rsidTr="00294B4F">
        <w:tc>
          <w:tcPr>
            <w:tcW w:w="1145" w:type="dxa"/>
          </w:tcPr>
          <w:p w:rsidR="00294B4F" w:rsidRDefault="00294B4F" w:rsidP="00294B4F">
            <w:r>
              <w:t>Período:</w:t>
            </w:r>
          </w:p>
        </w:tc>
        <w:tc>
          <w:tcPr>
            <w:tcW w:w="7355" w:type="dxa"/>
          </w:tcPr>
          <w:p w:rsidR="00294B4F" w:rsidRDefault="00294B4F" w:rsidP="00294B4F"/>
        </w:tc>
      </w:tr>
    </w:tbl>
    <w:p w:rsidR="00294B4F" w:rsidRDefault="00294B4F" w:rsidP="00294B4F"/>
    <w:p w:rsidR="00294B4F" w:rsidRPr="00294B4F" w:rsidRDefault="00294B4F" w:rsidP="00294B4F"/>
    <w:p w:rsidR="00AD3966" w:rsidRPr="008843C9" w:rsidRDefault="00AD3966" w:rsidP="00AD3966">
      <w:pPr>
        <w:pStyle w:val="Heading1"/>
      </w:pPr>
      <w:bookmarkStart w:id="1" w:name="_Toc399667347"/>
      <w:r w:rsidRPr="008843C9">
        <w:t>Objetivo</w:t>
      </w:r>
      <w:bookmarkEnd w:id="1"/>
    </w:p>
    <w:p w:rsidR="00AD3966" w:rsidRDefault="00AD3966" w:rsidP="00AD3966">
      <w:bookmarkStart w:id="2" w:name="_GoBack"/>
      <w:bookmarkEnd w:id="2"/>
    </w:p>
    <w:p w:rsidR="00AB3E60" w:rsidRDefault="00AB3E60" w:rsidP="00AB3E60">
      <w:pPr>
        <w:pStyle w:val="Heading1"/>
      </w:pPr>
      <w:r>
        <w:t>Metodologia</w:t>
      </w:r>
    </w:p>
    <w:p w:rsidR="00C117C2" w:rsidRDefault="00C117C2" w:rsidP="00AD3966"/>
    <w:p w:rsidR="00A47283" w:rsidRDefault="00294B4F" w:rsidP="00A47283">
      <w:pPr>
        <w:pStyle w:val="Heading1"/>
      </w:pPr>
      <w:bookmarkStart w:id="3" w:name="_Toc399667348"/>
      <w:r>
        <w:t>As aulas</w:t>
      </w:r>
      <w:bookmarkEnd w:id="3"/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679"/>
        <w:gridCol w:w="698"/>
        <w:gridCol w:w="3296"/>
        <w:gridCol w:w="3827"/>
      </w:tblGrid>
      <w:tr w:rsidR="00C117C2" w:rsidTr="00C117C2">
        <w:tc>
          <w:tcPr>
            <w:tcW w:w="679" w:type="dxa"/>
          </w:tcPr>
          <w:p w:rsidR="00C117C2" w:rsidRDefault="00C117C2" w:rsidP="003D377B">
            <w:r>
              <w:t>Aula</w:t>
            </w:r>
          </w:p>
        </w:tc>
        <w:tc>
          <w:tcPr>
            <w:tcW w:w="698" w:type="dxa"/>
          </w:tcPr>
          <w:p w:rsidR="00C117C2" w:rsidRDefault="00C117C2" w:rsidP="003D377B">
            <w:r>
              <w:t>Data</w:t>
            </w:r>
          </w:p>
        </w:tc>
        <w:tc>
          <w:tcPr>
            <w:tcW w:w="3296" w:type="dxa"/>
          </w:tcPr>
          <w:p w:rsidR="00C117C2" w:rsidRDefault="00C117C2" w:rsidP="003D377B">
            <w:r>
              <w:t>Tópicos Abordados</w:t>
            </w:r>
          </w:p>
        </w:tc>
        <w:tc>
          <w:tcPr>
            <w:tcW w:w="3827" w:type="dxa"/>
          </w:tcPr>
          <w:p w:rsidR="00C117C2" w:rsidRDefault="00C117C2" w:rsidP="003D377B">
            <w:r>
              <w:t>Comentários</w:t>
            </w:r>
          </w:p>
        </w:tc>
      </w:tr>
      <w:tr w:rsidR="00C117C2" w:rsidTr="00C117C2">
        <w:tc>
          <w:tcPr>
            <w:tcW w:w="679" w:type="dxa"/>
          </w:tcPr>
          <w:p w:rsidR="00C117C2" w:rsidRDefault="00C117C2" w:rsidP="003D377B"/>
        </w:tc>
        <w:tc>
          <w:tcPr>
            <w:tcW w:w="698" w:type="dxa"/>
          </w:tcPr>
          <w:p w:rsidR="00C117C2" w:rsidRDefault="00C117C2" w:rsidP="003D377B"/>
        </w:tc>
        <w:tc>
          <w:tcPr>
            <w:tcW w:w="3296" w:type="dxa"/>
          </w:tcPr>
          <w:p w:rsidR="00C117C2" w:rsidRDefault="00C117C2" w:rsidP="003D377B"/>
        </w:tc>
        <w:tc>
          <w:tcPr>
            <w:tcW w:w="3827" w:type="dxa"/>
          </w:tcPr>
          <w:p w:rsidR="00C117C2" w:rsidRDefault="00C117C2" w:rsidP="003D377B"/>
        </w:tc>
      </w:tr>
      <w:tr w:rsidR="00C117C2" w:rsidTr="00C117C2">
        <w:tc>
          <w:tcPr>
            <w:tcW w:w="679" w:type="dxa"/>
          </w:tcPr>
          <w:p w:rsidR="00C117C2" w:rsidRDefault="00C117C2" w:rsidP="003D377B"/>
        </w:tc>
        <w:tc>
          <w:tcPr>
            <w:tcW w:w="698" w:type="dxa"/>
          </w:tcPr>
          <w:p w:rsidR="00C117C2" w:rsidRDefault="00C117C2" w:rsidP="003D377B"/>
        </w:tc>
        <w:tc>
          <w:tcPr>
            <w:tcW w:w="3296" w:type="dxa"/>
          </w:tcPr>
          <w:p w:rsidR="00C117C2" w:rsidRDefault="00C117C2" w:rsidP="003D377B"/>
        </w:tc>
        <w:tc>
          <w:tcPr>
            <w:tcW w:w="3827" w:type="dxa"/>
          </w:tcPr>
          <w:p w:rsidR="00C117C2" w:rsidRDefault="00C117C2" w:rsidP="003D377B"/>
        </w:tc>
      </w:tr>
    </w:tbl>
    <w:p w:rsidR="00A47283" w:rsidRDefault="00A47283" w:rsidP="003D377B"/>
    <w:p w:rsidR="00C117C2" w:rsidRDefault="00C117C2" w:rsidP="003D377B"/>
    <w:p w:rsidR="00A47283" w:rsidRDefault="00294B4F" w:rsidP="00A47283">
      <w:pPr>
        <w:pStyle w:val="Heading1"/>
      </w:pPr>
      <w:bookmarkStart w:id="4" w:name="_Toc399667349"/>
      <w:r>
        <w:t>Os exercícios</w:t>
      </w:r>
      <w:bookmarkEnd w:id="4"/>
    </w:p>
    <w:p w:rsidR="008843C9" w:rsidRDefault="008843C9" w:rsidP="003D377B"/>
    <w:p w:rsidR="008843C9" w:rsidRDefault="008843C9" w:rsidP="003D377B"/>
    <w:p w:rsidR="008843C9" w:rsidRDefault="00294B4F" w:rsidP="00294B4F">
      <w:pPr>
        <w:pStyle w:val="Heading1"/>
      </w:pPr>
      <w:bookmarkStart w:id="5" w:name="_Toc399667350"/>
      <w:r>
        <w:t>Bibliografia</w:t>
      </w:r>
      <w:bookmarkEnd w:id="5"/>
    </w:p>
    <w:p w:rsidR="00294B4F" w:rsidRDefault="00294B4F" w:rsidP="00294B4F">
      <w:pPr>
        <w:pStyle w:val="Heading2"/>
      </w:pPr>
      <w:bookmarkStart w:id="6" w:name="_Toc399667351"/>
      <w:r>
        <w:t>Bibliografia obrigatória</w:t>
      </w:r>
      <w:bookmarkEnd w:id="6"/>
    </w:p>
    <w:p w:rsidR="00294B4F" w:rsidRDefault="00294B4F" w:rsidP="003D377B"/>
    <w:p w:rsidR="00294B4F" w:rsidRDefault="00294B4F" w:rsidP="00294B4F">
      <w:pPr>
        <w:pStyle w:val="Heading2"/>
      </w:pPr>
      <w:bookmarkStart w:id="7" w:name="_Toc399667352"/>
      <w:r>
        <w:lastRenderedPageBreak/>
        <w:t>Bibliografia recomendada</w:t>
      </w:r>
      <w:bookmarkEnd w:id="7"/>
    </w:p>
    <w:p w:rsidR="00294B4F" w:rsidRDefault="00294B4F" w:rsidP="003D377B"/>
    <w:p w:rsidR="00294B4F" w:rsidRDefault="00294B4F" w:rsidP="003D377B"/>
    <w:p w:rsidR="00C117C2" w:rsidRDefault="00C117C2" w:rsidP="00C117C2">
      <w:pPr>
        <w:pStyle w:val="Heading1"/>
      </w:pPr>
      <w:bookmarkStart w:id="8" w:name="_Toc399667353"/>
      <w:r>
        <w:t>O Professor</w:t>
      </w:r>
      <w:bookmarkEnd w:id="8"/>
    </w:p>
    <w:p w:rsidR="00F33FFF" w:rsidRDefault="00F33FFF" w:rsidP="00F33FFF"/>
    <w:p w:rsidR="008843C9" w:rsidRDefault="00C117C2" w:rsidP="00C117C2">
      <w:pPr>
        <w:pStyle w:val="Heading1"/>
      </w:pPr>
      <w:bookmarkStart w:id="9" w:name="_Toc399667354"/>
      <w:r>
        <w:t>Informações Adicionais</w:t>
      </w:r>
      <w:bookmarkEnd w:id="9"/>
    </w:p>
    <w:p w:rsidR="00C117C2" w:rsidRDefault="00C117C2" w:rsidP="003D377B"/>
    <w:p w:rsidR="00C117C2" w:rsidRDefault="00C117C2" w:rsidP="003D377B"/>
    <w:sectPr w:rsidR="00C117C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C13" w:rsidRDefault="00207C13" w:rsidP="005E1593">
      <w:r>
        <w:separator/>
      </w:r>
    </w:p>
  </w:endnote>
  <w:endnote w:type="continuationSeparator" w:id="0">
    <w:p w:rsidR="00207C13" w:rsidRDefault="00207C1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7B2688" w:rsidRPr="006419CA" w:rsidTr="00CA4A0E">
      <w:trPr>
        <w:jc w:val="center"/>
      </w:trPr>
      <w:tc>
        <w:tcPr>
          <w:tcW w:w="2739" w:type="dxa"/>
          <w:vAlign w:val="center"/>
        </w:tcPr>
        <w:p w:rsidR="007B2688" w:rsidRPr="006419CA" w:rsidRDefault="007B2688" w:rsidP="007B2688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Ensino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7B2688" w:rsidRPr="006419CA" w:rsidRDefault="007B2688" w:rsidP="007B268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B3E6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B3E60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B2688" w:rsidRPr="006419CA" w:rsidTr="00CA4A0E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528609474"/>
          <w:placeholder>
            <w:docPart w:val="A64722E54DCD44EC8796E8DAC0661ED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39" w:type="dxa"/>
              <w:vAlign w:val="center"/>
            </w:tcPr>
            <w:p w:rsidR="007B2688" w:rsidRPr="006419CA" w:rsidRDefault="007B2688" w:rsidP="007B2688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754500715"/>
          <w:placeholder>
            <w:docPart w:val="F4590802FDF94A848E41F52F90947B9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7B2688" w:rsidRPr="006419CA" w:rsidRDefault="007B2688" w:rsidP="007B2688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419CA" w:rsidRPr="007B2688" w:rsidRDefault="006419CA" w:rsidP="007B2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C13" w:rsidRDefault="00207C13" w:rsidP="005E1593">
      <w:r>
        <w:separator/>
      </w:r>
    </w:p>
  </w:footnote>
  <w:footnote w:type="continuationSeparator" w:id="0">
    <w:p w:rsidR="00207C13" w:rsidRDefault="00207C1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F33FFF" w:rsidRPr="00AD691F" w:rsidTr="003872DF">
      <w:trPr>
        <w:trHeight w:val="567"/>
        <w:jc w:val="center"/>
      </w:trPr>
      <w:tc>
        <w:tcPr>
          <w:tcW w:w="6492" w:type="dxa"/>
          <w:vAlign w:val="center"/>
        </w:tcPr>
        <w:p w:rsidR="00F33FFF" w:rsidRPr="00F33FFF" w:rsidRDefault="00F33FFF" w:rsidP="00F33FFF">
          <w:pPr>
            <w:pStyle w:val="Header"/>
            <w:rPr>
              <w:sz w:val="22"/>
              <w:szCs w:val="22"/>
            </w:rPr>
          </w:pPr>
          <w:r w:rsidRPr="00F33FFF">
            <w:fldChar w:fldCharType="begin"/>
          </w:r>
          <w:r w:rsidRPr="00F33FFF">
            <w:rPr>
              <w:sz w:val="22"/>
              <w:szCs w:val="22"/>
            </w:rPr>
            <w:instrText xml:space="preserve"> TITLE   \* MERGEFORMAT </w:instrText>
          </w:r>
          <w:r w:rsidRPr="00F33FFF">
            <w:fldChar w:fldCharType="separate"/>
          </w:r>
          <w:r w:rsidR="007B2688">
            <w:rPr>
              <w:sz w:val="22"/>
              <w:szCs w:val="22"/>
            </w:rPr>
            <w:t>Plano de Ensino</w:t>
          </w:r>
          <w:r w:rsidRPr="00F33FFF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F33FFF" w:rsidRDefault="003872DF" w:rsidP="003872D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33FFF" w:rsidRPr="00A10908" w:rsidTr="00C95C46">
      <w:trPr>
        <w:trHeight w:val="567"/>
        <w:jc w:val="center"/>
      </w:trPr>
      <w:tc>
        <w:tcPr>
          <w:tcW w:w="6492" w:type="dxa"/>
          <w:vAlign w:val="center"/>
        </w:tcPr>
        <w:p w:rsidR="00F33FFF" w:rsidRPr="00F33FFF" w:rsidRDefault="00F33FFF" w:rsidP="00F33FFF">
          <w:pPr>
            <w:pStyle w:val="Header"/>
            <w:rPr>
              <w:sz w:val="22"/>
              <w:szCs w:val="22"/>
            </w:rPr>
          </w:pPr>
          <w:r w:rsidRPr="00F33FFF">
            <w:fldChar w:fldCharType="begin"/>
          </w:r>
          <w:r w:rsidRPr="00F33FFF">
            <w:rPr>
              <w:sz w:val="22"/>
              <w:szCs w:val="22"/>
            </w:rPr>
            <w:instrText xml:space="preserve"> SUBJECT   \* MERGEFORMAT </w:instrText>
          </w:r>
          <w:r w:rsidRPr="00F33FFF">
            <w:fldChar w:fldCharType="separate"/>
          </w:r>
          <w:r w:rsidR="007B2688">
            <w:rPr>
              <w:sz w:val="22"/>
              <w:szCs w:val="22"/>
            </w:rPr>
            <w:t>Nome do Curso</w:t>
          </w:r>
          <w:r w:rsidRPr="00F33FFF">
            <w:fldChar w:fldCharType="end"/>
          </w:r>
        </w:p>
      </w:tc>
      <w:tc>
        <w:tcPr>
          <w:tcW w:w="1956" w:type="dxa"/>
          <w:vMerge/>
        </w:tcPr>
        <w:p w:rsidR="00F33FFF" w:rsidRPr="00A10908" w:rsidRDefault="00F33FFF" w:rsidP="00F33FFF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1198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C8"/>
    <w:rsid w:val="00074176"/>
    <w:rsid w:val="000E2853"/>
    <w:rsid w:val="001D497F"/>
    <w:rsid w:val="001F3D30"/>
    <w:rsid w:val="00207C13"/>
    <w:rsid w:val="00274187"/>
    <w:rsid w:val="00294B4F"/>
    <w:rsid w:val="002A2876"/>
    <w:rsid w:val="00331443"/>
    <w:rsid w:val="00341B09"/>
    <w:rsid w:val="0034544C"/>
    <w:rsid w:val="0035769D"/>
    <w:rsid w:val="003872DF"/>
    <w:rsid w:val="003B0024"/>
    <w:rsid w:val="003D377B"/>
    <w:rsid w:val="0042609D"/>
    <w:rsid w:val="004B2855"/>
    <w:rsid w:val="004B60F1"/>
    <w:rsid w:val="005119E8"/>
    <w:rsid w:val="005165BF"/>
    <w:rsid w:val="005546E1"/>
    <w:rsid w:val="0055540E"/>
    <w:rsid w:val="00572317"/>
    <w:rsid w:val="005E1593"/>
    <w:rsid w:val="005F487B"/>
    <w:rsid w:val="00603ACD"/>
    <w:rsid w:val="006419CA"/>
    <w:rsid w:val="00663704"/>
    <w:rsid w:val="00696E32"/>
    <w:rsid w:val="006A233C"/>
    <w:rsid w:val="00736FC8"/>
    <w:rsid w:val="00743E89"/>
    <w:rsid w:val="007A054B"/>
    <w:rsid w:val="007B2688"/>
    <w:rsid w:val="00842903"/>
    <w:rsid w:val="00871E89"/>
    <w:rsid w:val="008843C9"/>
    <w:rsid w:val="00980543"/>
    <w:rsid w:val="009E7715"/>
    <w:rsid w:val="00A47283"/>
    <w:rsid w:val="00A74470"/>
    <w:rsid w:val="00AB3E60"/>
    <w:rsid w:val="00AD3966"/>
    <w:rsid w:val="00AE1992"/>
    <w:rsid w:val="00AF15FC"/>
    <w:rsid w:val="00B37F64"/>
    <w:rsid w:val="00BA2338"/>
    <w:rsid w:val="00C117C2"/>
    <w:rsid w:val="00C52528"/>
    <w:rsid w:val="00CB7149"/>
    <w:rsid w:val="00CE2B3B"/>
    <w:rsid w:val="00D37957"/>
    <w:rsid w:val="00E32973"/>
    <w:rsid w:val="00E34C15"/>
    <w:rsid w:val="00F33FFF"/>
    <w:rsid w:val="00F83776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A2E0C8-2545-4E0F-BE33-16AE9761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F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8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3FFF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33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F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FFF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F33FF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33FF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33FF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33FFF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74176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Modelos\Template%20com%20numer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4722E54DCD44EC8796E8DAC0661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52F-08AB-496F-BA6F-26CB712F47D4}"/>
      </w:docPartPr>
      <w:docPartBody>
        <w:p w:rsidR="006D0907" w:rsidRDefault="00DE1448" w:rsidP="00DE1448">
          <w:pPr>
            <w:pStyle w:val="A64722E54DCD44EC8796E8DAC0661EDD"/>
          </w:pPr>
          <w:r w:rsidRPr="00FE24DA">
            <w:rPr>
              <w:rStyle w:val="PlaceholderText"/>
            </w:rPr>
            <w:t>[Company]</w:t>
          </w:r>
        </w:p>
      </w:docPartBody>
    </w:docPart>
    <w:docPart>
      <w:docPartPr>
        <w:name w:val="F4590802FDF94A848E41F52F90947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B36F6-4BE9-4261-AF8E-CFFC75D73D51}"/>
      </w:docPartPr>
      <w:docPartBody>
        <w:p w:rsidR="006D0907" w:rsidRDefault="00DE1448" w:rsidP="00DE1448">
          <w:pPr>
            <w:pStyle w:val="F4590802FDF94A848E41F52F90947B99"/>
          </w:pPr>
          <w:r w:rsidRPr="00FE24DA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48"/>
    <w:rsid w:val="006D0907"/>
    <w:rsid w:val="00AE4D22"/>
    <w:rsid w:val="00B8196D"/>
    <w:rsid w:val="00D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448"/>
    <w:rPr>
      <w:color w:val="808080"/>
    </w:rPr>
  </w:style>
  <w:style w:type="paragraph" w:customStyle="1" w:styleId="A64722E54DCD44EC8796E8DAC0661EDD">
    <w:name w:val="A64722E54DCD44EC8796E8DAC0661EDD"/>
    <w:rsid w:val="00DE1448"/>
  </w:style>
  <w:style w:type="paragraph" w:customStyle="1" w:styleId="F4590802FDF94A848E41F52F90947B99">
    <w:name w:val="F4590802FDF94A848E41F52F90947B99"/>
    <w:rsid w:val="00DE1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DEB40-91D6-4C26-89C6-162DDD93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com numeracao.dotx</Template>
  <TotalTime>26</TotalTime>
  <Pages>2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Ensino</vt:lpstr>
    </vt:vector>
  </TitlesOfParts>
  <Company>PMO Escritório de Projetos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</dc:title>
  <dc:subject>Nome do Curso</dc:subject>
  <dc:creator>Eduardo Montes</dc:creator>
  <cp:keywords>Template Gerenciamento de Projetos</cp:keywords>
  <dc:description>http://escritoriodeprojetos.com.br</dc:description>
  <cp:lastModifiedBy>Eduardo Montes</cp:lastModifiedBy>
  <cp:revision>4</cp:revision>
  <dcterms:created xsi:type="dcterms:W3CDTF">2014-09-28T11:25:00Z</dcterms:created>
  <dcterms:modified xsi:type="dcterms:W3CDTF">2014-09-28T15:54:00Z</dcterms:modified>
</cp:coreProperties>
</file>