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F33FFF" w:rsidRPr="000F71E0" w:rsidTr="00EB1370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F33FFF" w:rsidRPr="000F71E0" w:rsidRDefault="00F33FFF" w:rsidP="00EB137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F33FFF" w:rsidRPr="000F71E0" w:rsidTr="00EB1370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F33FFF" w:rsidRPr="000F71E0" w:rsidRDefault="00F33FFF" w:rsidP="00EB137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F33FFF" w:rsidRPr="000F71E0" w:rsidRDefault="00F33FFF" w:rsidP="00EB137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F33FFF" w:rsidRPr="000F71E0" w:rsidRDefault="00F33FFF" w:rsidP="00EB137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F33FFF" w:rsidRPr="000F71E0" w:rsidRDefault="00F33FFF" w:rsidP="00EB137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F33FFF" w:rsidRPr="00C52528" w:rsidTr="00EB1370">
        <w:trPr>
          <w:trHeight w:val="340"/>
        </w:trPr>
        <w:tc>
          <w:tcPr>
            <w:tcW w:w="737" w:type="dxa"/>
            <w:vAlign w:val="center"/>
          </w:tcPr>
          <w:p w:rsidR="00F33FFF" w:rsidRPr="00C52528" w:rsidRDefault="00F33FFF" w:rsidP="00EB1370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F33FFF" w:rsidRPr="00C52528" w:rsidRDefault="00F33FFF" w:rsidP="00EB1370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F33FFF" w:rsidRPr="00C52528" w:rsidRDefault="00F33FFF" w:rsidP="00EB1370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F33FFF" w:rsidRPr="00C52528" w:rsidRDefault="00F33FFF" w:rsidP="00EB1370">
            <w:pPr>
              <w:pStyle w:val="Verses"/>
            </w:pPr>
          </w:p>
        </w:tc>
      </w:tr>
    </w:tbl>
    <w:p w:rsidR="00C52528" w:rsidRDefault="00C52528" w:rsidP="003D377B"/>
    <w:p w:rsidR="00F33FFF" w:rsidRDefault="00F33FFF" w:rsidP="003D377B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3FFF" w:rsidRDefault="00F33FFF">
          <w:pPr>
            <w:pStyle w:val="TOCHeading"/>
          </w:pPr>
          <w:r>
            <w:t>Sumário</w:t>
          </w:r>
        </w:p>
        <w:p w:rsidR="006F65C3" w:rsidRDefault="00F33FF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38577" w:history="1">
            <w:r w:rsidR="006F65C3" w:rsidRPr="00333829">
              <w:rPr>
                <w:rStyle w:val="Hyperlink"/>
                <w:noProof/>
              </w:rPr>
              <w:t>Objetivos deste documento</w:t>
            </w:r>
            <w:r w:rsidR="006F65C3">
              <w:rPr>
                <w:noProof/>
                <w:webHidden/>
              </w:rPr>
              <w:tab/>
            </w:r>
            <w:r w:rsidR="006F65C3">
              <w:rPr>
                <w:noProof/>
                <w:webHidden/>
              </w:rPr>
              <w:fldChar w:fldCharType="begin"/>
            </w:r>
            <w:r w:rsidR="006F65C3">
              <w:rPr>
                <w:noProof/>
                <w:webHidden/>
              </w:rPr>
              <w:instrText xml:space="preserve"> PAGEREF _Toc479838577 \h </w:instrText>
            </w:r>
            <w:r w:rsidR="006F65C3">
              <w:rPr>
                <w:noProof/>
                <w:webHidden/>
              </w:rPr>
            </w:r>
            <w:r w:rsidR="006F65C3">
              <w:rPr>
                <w:noProof/>
                <w:webHidden/>
              </w:rPr>
              <w:fldChar w:fldCharType="separate"/>
            </w:r>
            <w:r w:rsidR="006F65C3">
              <w:rPr>
                <w:noProof/>
                <w:webHidden/>
              </w:rPr>
              <w:t>1</w:t>
            </w:r>
            <w:r w:rsidR="006F65C3">
              <w:rPr>
                <w:noProof/>
                <w:webHidden/>
              </w:rPr>
              <w:fldChar w:fldCharType="end"/>
            </w:r>
          </w:hyperlink>
        </w:p>
        <w:p w:rsidR="006F65C3" w:rsidRDefault="00666AD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79838578" w:history="1">
            <w:r w:rsidR="006F65C3" w:rsidRPr="00333829">
              <w:rPr>
                <w:rStyle w:val="Hyperlink"/>
                <w:noProof/>
              </w:rPr>
              <w:t>1</w:t>
            </w:r>
            <w:r w:rsidR="006F65C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F65C3" w:rsidRPr="00333829">
              <w:rPr>
                <w:rStyle w:val="Hyperlink"/>
                <w:noProof/>
              </w:rPr>
              <w:t>Tópico 1</w:t>
            </w:r>
            <w:r w:rsidR="006F65C3">
              <w:rPr>
                <w:noProof/>
                <w:webHidden/>
              </w:rPr>
              <w:tab/>
            </w:r>
            <w:r w:rsidR="006F65C3">
              <w:rPr>
                <w:noProof/>
                <w:webHidden/>
              </w:rPr>
              <w:fldChar w:fldCharType="begin"/>
            </w:r>
            <w:r w:rsidR="006F65C3">
              <w:rPr>
                <w:noProof/>
                <w:webHidden/>
              </w:rPr>
              <w:instrText xml:space="preserve"> PAGEREF _Toc479838578 \h </w:instrText>
            </w:r>
            <w:r w:rsidR="006F65C3">
              <w:rPr>
                <w:noProof/>
                <w:webHidden/>
              </w:rPr>
            </w:r>
            <w:r w:rsidR="006F65C3">
              <w:rPr>
                <w:noProof/>
                <w:webHidden/>
              </w:rPr>
              <w:fldChar w:fldCharType="separate"/>
            </w:r>
            <w:r w:rsidR="006F65C3">
              <w:rPr>
                <w:noProof/>
                <w:webHidden/>
              </w:rPr>
              <w:t>1</w:t>
            </w:r>
            <w:r w:rsidR="006F65C3">
              <w:rPr>
                <w:noProof/>
                <w:webHidden/>
              </w:rPr>
              <w:fldChar w:fldCharType="end"/>
            </w:r>
          </w:hyperlink>
        </w:p>
        <w:p w:rsidR="006F65C3" w:rsidRDefault="00666ADF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79838579" w:history="1">
            <w:r w:rsidR="006F65C3" w:rsidRPr="00333829">
              <w:rPr>
                <w:rStyle w:val="Hyperlink"/>
                <w:noProof/>
              </w:rPr>
              <w:t>1.1</w:t>
            </w:r>
            <w:r w:rsidR="006F65C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F65C3" w:rsidRPr="00333829">
              <w:rPr>
                <w:rStyle w:val="Hyperlink"/>
                <w:noProof/>
              </w:rPr>
              <w:t>Sub Tópico</w:t>
            </w:r>
            <w:r w:rsidR="006F65C3">
              <w:rPr>
                <w:noProof/>
                <w:webHidden/>
              </w:rPr>
              <w:tab/>
            </w:r>
            <w:r w:rsidR="006F65C3">
              <w:rPr>
                <w:noProof/>
                <w:webHidden/>
              </w:rPr>
              <w:fldChar w:fldCharType="begin"/>
            </w:r>
            <w:r w:rsidR="006F65C3">
              <w:rPr>
                <w:noProof/>
                <w:webHidden/>
              </w:rPr>
              <w:instrText xml:space="preserve"> PAGEREF _Toc479838579 \h </w:instrText>
            </w:r>
            <w:r w:rsidR="006F65C3">
              <w:rPr>
                <w:noProof/>
                <w:webHidden/>
              </w:rPr>
            </w:r>
            <w:r w:rsidR="006F65C3">
              <w:rPr>
                <w:noProof/>
                <w:webHidden/>
              </w:rPr>
              <w:fldChar w:fldCharType="separate"/>
            </w:r>
            <w:r w:rsidR="006F65C3">
              <w:rPr>
                <w:noProof/>
                <w:webHidden/>
              </w:rPr>
              <w:t>1</w:t>
            </w:r>
            <w:r w:rsidR="006F65C3">
              <w:rPr>
                <w:noProof/>
                <w:webHidden/>
              </w:rPr>
              <w:fldChar w:fldCharType="end"/>
            </w:r>
          </w:hyperlink>
        </w:p>
        <w:p w:rsidR="006F65C3" w:rsidRDefault="00666AD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79838580" w:history="1">
            <w:r w:rsidR="006F65C3" w:rsidRPr="00333829">
              <w:rPr>
                <w:rStyle w:val="Hyperlink"/>
                <w:noProof/>
              </w:rPr>
              <w:t>2</w:t>
            </w:r>
            <w:r w:rsidR="006F65C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F65C3" w:rsidRPr="00333829">
              <w:rPr>
                <w:rStyle w:val="Hyperlink"/>
                <w:noProof/>
              </w:rPr>
              <w:t>Tópico 2</w:t>
            </w:r>
            <w:r w:rsidR="006F65C3">
              <w:rPr>
                <w:noProof/>
                <w:webHidden/>
              </w:rPr>
              <w:tab/>
            </w:r>
            <w:r w:rsidR="006F65C3">
              <w:rPr>
                <w:noProof/>
                <w:webHidden/>
              </w:rPr>
              <w:fldChar w:fldCharType="begin"/>
            </w:r>
            <w:r w:rsidR="006F65C3">
              <w:rPr>
                <w:noProof/>
                <w:webHidden/>
              </w:rPr>
              <w:instrText xml:space="preserve"> PAGEREF _Toc479838580 \h </w:instrText>
            </w:r>
            <w:r w:rsidR="006F65C3">
              <w:rPr>
                <w:noProof/>
                <w:webHidden/>
              </w:rPr>
            </w:r>
            <w:r w:rsidR="006F65C3">
              <w:rPr>
                <w:noProof/>
                <w:webHidden/>
              </w:rPr>
              <w:fldChar w:fldCharType="separate"/>
            </w:r>
            <w:r w:rsidR="006F65C3">
              <w:rPr>
                <w:noProof/>
                <w:webHidden/>
              </w:rPr>
              <w:t>1</w:t>
            </w:r>
            <w:r w:rsidR="006F65C3">
              <w:rPr>
                <w:noProof/>
                <w:webHidden/>
              </w:rPr>
              <w:fldChar w:fldCharType="end"/>
            </w:r>
          </w:hyperlink>
        </w:p>
        <w:p w:rsidR="006F65C3" w:rsidRDefault="00666ADF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79838581" w:history="1">
            <w:r w:rsidR="006F65C3" w:rsidRPr="00333829">
              <w:rPr>
                <w:rStyle w:val="Hyperlink"/>
                <w:noProof/>
              </w:rPr>
              <w:t>2.1</w:t>
            </w:r>
            <w:r w:rsidR="006F65C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F65C3" w:rsidRPr="00333829">
              <w:rPr>
                <w:rStyle w:val="Hyperlink"/>
                <w:noProof/>
              </w:rPr>
              <w:t>Sub Tópico</w:t>
            </w:r>
            <w:r w:rsidR="006F65C3">
              <w:rPr>
                <w:noProof/>
                <w:webHidden/>
              </w:rPr>
              <w:tab/>
            </w:r>
            <w:r w:rsidR="006F65C3">
              <w:rPr>
                <w:noProof/>
                <w:webHidden/>
              </w:rPr>
              <w:fldChar w:fldCharType="begin"/>
            </w:r>
            <w:r w:rsidR="006F65C3">
              <w:rPr>
                <w:noProof/>
                <w:webHidden/>
              </w:rPr>
              <w:instrText xml:space="preserve"> PAGEREF _Toc479838581 \h </w:instrText>
            </w:r>
            <w:r w:rsidR="006F65C3">
              <w:rPr>
                <w:noProof/>
                <w:webHidden/>
              </w:rPr>
            </w:r>
            <w:r w:rsidR="006F65C3">
              <w:rPr>
                <w:noProof/>
                <w:webHidden/>
              </w:rPr>
              <w:fldChar w:fldCharType="separate"/>
            </w:r>
            <w:r w:rsidR="006F65C3">
              <w:rPr>
                <w:noProof/>
                <w:webHidden/>
              </w:rPr>
              <w:t>1</w:t>
            </w:r>
            <w:r w:rsidR="006F65C3">
              <w:rPr>
                <w:noProof/>
                <w:webHidden/>
              </w:rPr>
              <w:fldChar w:fldCharType="end"/>
            </w:r>
          </w:hyperlink>
        </w:p>
        <w:p w:rsidR="00F33FFF" w:rsidRDefault="00F33FFF">
          <w:r>
            <w:rPr>
              <w:b/>
              <w:bCs/>
            </w:rPr>
            <w:fldChar w:fldCharType="end"/>
          </w:r>
        </w:p>
      </w:sdtContent>
    </w:sdt>
    <w:p w:rsidR="00F33FFF" w:rsidRDefault="00F33FFF" w:rsidP="003D377B"/>
    <w:p w:rsidR="00F33FFF" w:rsidRDefault="00F33FFF" w:rsidP="003D377B"/>
    <w:p w:rsidR="00AD3966" w:rsidRDefault="00AD3966" w:rsidP="00B43E6B">
      <w:pPr>
        <w:pStyle w:val="Heading1"/>
        <w:numPr>
          <w:ilvl w:val="0"/>
          <w:numId w:val="0"/>
        </w:numPr>
      </w:pPr>
      <w:bookmarkStart w:id="0" w:name="_Toc479838577"/>
      <w:r w:rsidRPr="008843C9">
        <w:t>Objetivos deste documento</w:t>
      </w:r>
      <w:bookmarkEnd w:id="0"/>
    </w:p>
    <w:p w:rsidR="006F65C3" w:rsidRPr="006F65C3" w:rsidRDefault="006F65C3" w:rsidP="006F65C3">
      <w:pPr>
        <w:pStyle w:val="Comments"/>
        <w:rPr>
          <w:highlight w:val="yellow"/>
        </w:rPr>
      </w:pPr>
      <w:r w:rsidRPr="006F65C3">
        <w:rPr>
          <w:highlight w:val="yellow"/>
        </w:rPr>
        <w:t>[Organize os tópicos e subtópicos de acordo com sua necessidade.</w:t>
      </w:r>
    </w:p>
    <w:p w:rsidR="006F65C3" w:rsidRPr="006F65C3" w:rsidRDefault="006F65C3" w:rsidP="006F65C3">
      <w:pPr>
        <w:pStyle w:val="Comments"/>
      </w:pPr>
      <w:r w:rsidRPr="006F65C3">
        <w:rPr>
          <w:highlight w:val="yellow"/>
        </w:rPr>
        <w:t>Caso for um curso, os tópicos podem ser as aulas, e os subtópicos os nomes dos alunos que submeteram as questões.]</w:t>
      </w:r>
    </w:p>
    <w:p w:rsidR="006F65C3" w:rsidRDefault="006F65C3" w:rsidP="006F65C3">
      <w:r>
        <w:t xml:space="preserve">Responder todas </w:t>
      </w:r>
      <w:r w:rsidR="00B43E6B">
        <w:t xml:space="preserve">as </w:t>
      </w:r>
      <w:r>
        <w:t>questões levantadas de um determinado tema ou dentro de um curso</w:t>
      </w:r>
      <w:r w:rsidR="00B43E6B">
        <w:t xml:space="preserve">. </w:t>
      </w:r>
    </w:p>
    <w:p w:rsidR="00B43E6B" w:rsidRDefault="00B43E6B" w:rsidP="00AD3966"/>
    <w:p w:rsidR="00A47283" w:rsidRDefault="006F65C3" w:rsidP="00A47283">
      <w:pPr>
        <w:pStyle w:val="Heading1"/>
      </w:pPr>
      <w:bookmarkStart w:id="1" w:name="_Toc479838578"/>
      <w:r>
        <w:t>Tópico 1</w:t>
      </w:r>
      <w:bookmarkEnd w:id="1"/>
    </w:p>
    <w:p w:rsidR="00A47283" w:rsidRDefault="00A47283" w:rsidP="003D377B"/>
    <w:p w:rsidR="00A47283" w:rsidRDefault="006F65C3" w:rsidP="00A47283">
      <w:pPr>
        <w:pStyle w:val="Heading2"/>
      </w:pPr>
      <w:bookmarkStart w:id="2" w:name="_Toc479838579"/>
      <w:r>
        <w:t xml:space="preserve">Sub </w:t>
      </w:r>
      <w:r w:rsidR="00B43E6B">
        <w:t>Tópico</w:t>
      </w:r>
      <w:bookmarkEnd w:id="2"/>
    </w:p>
    <w:p w:rsidR="008843C9" w:rsidRDefault="008843C9" w:rsidP="003D377B"/>
    <w:p w:rsidR="008843C9" w:rsidRDefault="008843C9" w:rsidP="003D377B"/>
    <w:p w:rsidR="00B43E6B" w:rsidRDefault="006F65C3" w:rsidP="00B43E6B">
      <w:pPr>
        <w:pStyle w:val="Heading1"/>
      </w:pPr>
      <w:bookmarkStart w:id="3" w:name="_Toc479838580"/>
      <w:r>
        <w:t>Tópico 2</w:t>
      </w:r>
      <w:bookmarkEnd w:id="3"/>
    </w:p>
    <w:p w:rsidR="00B43E6B" w:rsidRDefault="00B43E6B" w:rsidP="00B43E6B"/>
    <w:p w:rsidR="00B43E6B" w:rsidRDefault="006F65C3" w:rsidP="00B43E6B">
      <w:pPr>
        <w:pStyle w:val="Heading2"/>
      </w:pPr>
      <w:bookmarkStart w:id="4" w:name="_Toc479838581"/>
      <w:r>
        <w:t xml:space="preserve">Sub </w:t>
      </w:r>
      <w:r w:rsidR="00B43E6B">
        <w:t>Tópico</w:t>
      </w:r>
      <w:bookmarkEnd w:id="4"/>
    </w:p>
    <w:p w:rsidR="00B43E6B" w:rsidRDefault="00B43E6B" w:rsidP="00B43E6B"/>
    <w:p w:rsidR="008843C9" w:rsidRDefault="008843C9" w:rsidP="003D377B"/>
    <w:p w:rsidR="008843C9" w:rsidRDefault="008843C9" w:rsidP="003D377B"/>
    <w:p w:rsidR="008843C9" w:rsidRDefault="008843C9" w:rsidP="003D377B"/>
    <w:sectPr w:rsidR="008843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ADF" w:rsidRDefault="00666ADF" w:rsidP="005E1593">
      <w:r>
        <w:separator/>
      </w:r>
    </w:p>
  </w:endnote>
  <w:endnote w:type="continuationSeparator" w:id="0">
    <w:p w:rsidR="00666ADF" w:rsidRDefault="00666AD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F4A" w:rsidRDefault="00892F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6419CA" w:rsidRPr="006419CA" w:rsidTr="003B0024">
      <w:trPr>
        <w:jc w:val="center"/>
      </w:trPr>
      <w:tc>
        <w:tcPr>
          <w:tcW w:w="2739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24CCB">
            <w:rPr>
              <w:noProof/>
              <w:color w:val="244061" w:themeColor="accent1" w:themeShade="80"/>
            </w:rPr>
            <w:t>Perguntas e Respostas.docx</w:t>
          </w:r>
          <w:r w:rsidRPr="006419CA">
            <w:rPr>
              <w:color w:val="244061" w:themeColor="accent1" w:themeShade="80"/>
            </w:rPr>
            <w:fldChar w:fldCharType="end"/>
          </w:r>
          <w:bookmarkStart w:id="5" w:name="_GoBack"/>
          <w:bookmarkEnd w:id="5"/>
        </w:p>
      </w:tc>
      <w:tc>
        <w:tcPr>
          <w:tcW w:w="5302" w:type="dxa"/>
          <w:vAlign w:val="center"/>
        </w:tcPr>
        <w:p w:rsidR="006419CA" w:rsidRPr="006419CA" w:rsidRDefault="006419CA" w:rsidP="003B0024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24CC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24CC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3B0024" w:rsidRPr="006419CA" w:rsidTr="003B0024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52860947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39" w:type="dxa"/>
              <w:vAlign w:val="center"/>
            </w:tcPr>
            <w:p w:rsidR="003B0024" w:rsidRPr="006419CA" w:rsidRDefault="003B0024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1754500715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3B0024" w:rsidRPr="006419CA" w:rsidRDefault="003B0024" w:rsidP="00637831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F4A" w:rsidRDefault="00892F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ADF" w:rsidRDefault="00666ADF" w:rsidP="005E1593">
      <w:r>
        <w:separator/>
      </w:r>
    </w:p>
  </w:footnote>
  <w:footnote w:type="continuationSeparator" w:id="0">
    <w:p w:rsidR="00666ADF" w:rsidRDefault="00666AD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F4A" w:rsidRDefault="00892F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F33FFF" w:rsidRPr="00AD691F" w:rsidTr="003872DF">
      <w:trPr>
        <w:trHeight w:val="567"/>
        <w:jc w:val="center"/>
      </w:trPr>
      <w:tc>
        <w:tcPr>
          <w:tcW w:w="6492" w:type="dxa"/>
          <w:vAlign w:val="center"/>
        </w:tcPr>
        <w:p w:rsidR="00F33FFF" w:rsidRPr="00F33FFF" w:rsidRDefault="00F33FFF" w:rsidP="00F33FFF">
          <w:pPr>
            <w:pStyle w:val="Header"/>
            <w:rPr>
              <w:sz w:val="22"/>
              <w:szCs w:val="22"/>
            </w:rPr>
          </w:pPr>
          <w:r w:rsidRPr="00F33FFF">
            <w:fldChar w:fldCharType="begin"/>
          </w:r>
          <w:r w:rsidRPr="00F33FFF">
            <w:rPr>
              <w:sz w:val="22"/>
              <w:szCs w:val="22"/>
            </w:rPr>
            <w:instrText xml:space="preserve"> TITLE   \* MERGEFORMAT </w:instrText>
          </w:r>
          <w:r w:rsidRPr="00F33FFF">
            <w:fldChar w:fldCharType="separate"/>
          </w:r>
          <w:r w:rsidR="00892F4A">
            <w:rPr>
              <w:sz w:val="22"/>
              <w:szCs w:val="22"/>
            </w:rPr>
            <w:t>Perguntas e Respostas</w:t>
          </w:r>
          <w:r w:rsidRPr="00F33FFF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F33FFF" w:rsidRDefault="003872DF" w:rsidP="003872DF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33FFF" w:rsidRPr="00A10908" w:rsidTr="00C95C46">
      <w:trPr>
        <w:trHeight w:val="567"/>
        <w:jc w:val="center"/>
      </w:trPr>
      <w:tc>
        <w:tcPr>
          <w:tcW w:w="6492" w:type="dxa"/>
          <w:vAlign w:val="center"/>
        </w:tcPr>
        <w:p w:rsidR="00F33FFF" w:rsidRPr="00F33FFF" w:rsidRDefault="00F33FFF" w:rsidP="00F33FFF">
          <w:pPr>
            <w:pStyle w:val="Header"/>
            <w:rPr>
              <w:sz w:val="22"/>
              <w:szCs w:val="22"/>
            </w:rPr>
          </w:pPr>
          <w:r w:rsidRPr="00F33FFF">
            <w:fldChar w:fldCharType="begin"/>
          </w:r>
          <w:r w:rsidRPr="00F33FFF">
            <w:rPr>
              <w:sz w:val="22"/>
              <w:szCs w:val="22"/>
            </w:rPr>
            <w:instrText xml:space="preserve"> SUBJECT   \* MERGEFORMAT </w:instrText>
          </w:r>
          <w:r w:rsidRPr="00F33FFF">
            <w:fldChar w:fldCharType="separate"/>
          </w:r>
          <w:r w:rsidR="00892F4A">
            <w:rPr>
              <w:sz w:val="22"/>
              <w:szCs w:val="22"/>
            </w:rPr>
            <w:t>Nome do tema ou curso</w:t>
          </w:r>
          <w:r w:rsidRPr="00F33FFF">
            <w:fldChar w:fldCharType="end"/>
          </w:r>
        </w:p>
      </w:tc>
      <w:tc>
        <w:tcPr>
          <w:tcW w:w="1956" w:type="dxa"/>
          <w:vMerge/>
        </w:tcPr>
        <w:p w:rsidR="00F33FFF" w:rsidRPr="00A10908" w:rsidRDefault="00F33FFF" w:rsidP="00F33FFF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F4A" w:rsidRDefault="00892F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249B"/>
    <w:multiLevelType w:val="hybridMultilevel"/>
    <w:tmpl w:val="1E56379C"/>
    <w:lvl w:ilvl="0" w:tplc="D988F4A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1198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261311"/>
    <w:multiLevelType w:val="hybridMultilevel"/>
    <w:tmpl w:val="A3BABD1C"/>
    <w:lvl w:ilvl="0" w:tplc="F62ED35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48"/>
    <w:rsid w:val="00001009"/>
    <w:rsid w:val="00074176"/>
    <w:rsid w:val="000E2853"/>
    <w:rsid w:val="001326A3"/>
    <w:rsid w:val="001D497F"/>
    <w:rsid w:val="001D768D"/>
    <w:rsid w:val="001F3D30"/>
    <w:rsid w:val="00274187"/>
    <w:rsid w:val="002A2876"/>
    <w:rsid w:val="00331443"/>
    <w:rsid w:val="00341B09"/>
    <w:rsid w:val="0034544C"/>
    <w:rsid w:val="0035769D"/>
    <w:rsid w:val="003872DF"/>
    <w:rsid w:val="003B0024"/>
    <w:rsid w:val="003D377B"/>
    <w:rsid w:val="0042609D"/>
    <w:rsid w:val="004B2855"/>
    <w:rsid w:val="004B60F1"/>
    <w:rsid w:val="005119E8"/>
    <w:rsid w:val="005165BF"/>
    <w:rsid w:val="00536A94"/>
    <w:rsid w:val="005546E1"/>
    <w:rsid w:val="0055540E"/>
    <w:rsid w:val="00572317"/>
    <w:rsid w:val="005E1593"/>
    <w:rsid w:val="005E34C2"/>
    <w:rsid w:val="005F487B"/>
    <w:rsid w:val="00603ACD"/>
    <w:rsid w:val="00624CCB"/>
    <w:rsid w:val="006419CA"/>
    <w:rsid w:val="00663704"/>
    <w:rsid w:val="00666ADF"/>
    <w:rsid w:val="00696E32"/>
    <w:rsid w:val="006A233C"/>
    <w:rsid w:val="006F65C3"/>
    <w:rsid w:val="00743E89"/>
    <w:rsid w:val="007A054B"/>
    <w:rsid w:val="00842903"/>
    <w:rsid w:val="00871E89"/>
    <w:rsid w:val="008843C9"/>
    <w:rsid w:val="00892F4A"/>
    <w:rsid w:val="008F7E7C"/>
    <w:rsid w:val="00980543"/>
    <w:rsid w:val="009B7C00"/>
    <w:rsid w:val="009E7715"/>
    <w:rsid w:val="00A47283"/>
    <w:rsid w:val="00AD3966"/>
    <w:rsid w:val="00AE1992"/>
    <w:rsid w:val="00AF15FC"/>
    <w:rsid w:val="00B37F64"/>
    <w:rsid w:val="00B43E6B"/>
    <w:rsid w:val="00B732C4"/>
    <w:rsid w:val="00BA2338"/>
    <w:rsid w:val="00C52528"/>
    <w:rsid w:val="00CB7149"/>
    <w:rsid w:val="00CE2B3B"/>
    <w:rsid w:val="00D37957"/>
    <w:rsid w:val="00E32973"/>
    <w:rsid w:val="00E34C15"/>
    <w:rsid w:val="00EB7A48"/>
    <w:rsid w:val="00ED39EF"/>
    <w:rsid w:val="00F33FFF"/>
    <w:rsid w:val="00F751A1"/>
    <w:rsid w:val="00F83776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173253-3C9D-41A1-BE65-40837EFF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FF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28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728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283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2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28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728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28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33FFF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33F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3F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3FFF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F33FF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F33FF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F33FF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33FFF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074176"/>
    <w:pPr>
      <w:spacing w:after="0" w:line="240" w:lineRule="auto"/>
      <w:jc w:val="center"/>
    </w:pPr>
    <w:rPr>
      <w:rFonts w:ascii="Calibri" w:hAnsi="Calibri"/>
      <w:b/>
    </w:rPr>
  </w:style>
  <w:style w:type="character" w:styleId="PlaceholderText">
    <w:name w:val="Placeholder Text"/>
    <w:basedOn w:val="DefaultParagraphFont"/>
    <w:uiPriority w:val="99"/>
    <w:semiHidden/>
    <w:rsid w:val="003B0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Modelos\Template%20com%20numeraca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EA48E-FD52-40C0-BCE5-541C1D708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com numeracao.dotx</Template>
  <TotalTime>31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Q&amp;A - Perguntas e Respostas</vt:lpstr>
    </vt:vector>
  </TitlesOfParts>
  <Company>PMO Escritório de Projetos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Perguntas e Respostas</dc:title>
  <dc:subject>Nome do tema ou curso</dc:subject>
  <dc:creator>Eduardo Montes</dc:creator>
  <cp:keywords>Templates Complementares</cp:keywords>
  <dc:description>http://escritoriodeprojetos.com.br</dc:description>
  <cp:lastModifiedBy>Eduardo Montes</cp:lastModifiedBy>
  <cp:revision>12</cp:revision>
  <dcterms:created xsi:type="dcterms:W3CDTF">2015-11-26T14:30:00Z</dcterms:created>
  <dcterms:modified xsi:type="dcterms:W3CDTF">2017-07-04T02:22:00Z</dcterms:modified>
</cp:coreProperties>
</file>