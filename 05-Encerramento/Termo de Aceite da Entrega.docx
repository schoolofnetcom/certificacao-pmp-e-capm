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Default="00F8498F" w:rsidP="00F8498F">
      <w:pPr>
        <w:pStyle w:val="Heading1"/>
      </w:pPr>
      <w:bookmarkStart w:id="0" w:name="_GoBack"/>
      <w:bookmarkEnd w:id="0"/>
      <w:r w:rsidRPr="003232B0">
        <w:t xml:space="preserve">Objetivos deste documento </w:t>
      </w:r>
    </w:p>
    <w:p w:rsidR="007003B2" w:rsidRDefault="007003B2" w:rsidP="007003B2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</w:t>
      </w:r>
      <w:r w:rsidR="004D550C" w:rsidRPr="00842903">
        <w:t>usado</w:t>
      </w:r>
      <w:r w:rsidR="004D550C">
        <w:t>.</w:t>
      </w:r>
      <w:r w:rsidR="004D550C" w:rsidRPr="00842903">
        <w:t xml:space="preserve"> ]</w:t>
      </w:r>
    </w:p>
    <w:p w:rsidR="005814A1" w:rsidRDefault="005814A1" w:rsidP="00F82991">
      <w:r w:rsidRPr="00B11B27">
        <w:t>Este documento formaliza o aceite d</w:t>
      </w:r>
      <w:r w:rsidR="007003B2">
        <w:t>a entrega</w:t>
      </w:r>
      <w:r w:rsidRPr="00B11B27">
        <w:t xml:space="preserve"> considerando-</w:t>
      </w:r>
      <w:r w:rsidR="007003B2">
        <w:t>a</w:t>
      </w:r>
      <w:r w:rsidRPr="00B11B27">
        <w:t xml:space="preserve"> </w:t>
      </w:r>
      <w:r w:rsidR="007003B2">
        <w:t>em conformidade com os requisitos e os critérios de aceitação definidos</w:t>
      </w:r>
      <w:r w:rsidRPr="00B11B27">
        <w:t>.</w:t>
      </w:r>
    </w:p>
    <w:p w:rsidR="007003B2" w:rsidRDefault="007003B2" w:rsidP="00F82991"/>
    <w:p w:rsidR="00F8498F" w:rsidRPr="00AA3C95" w:rsidRDefault="00F8498F" w:rsidP="00F8498F"/>
    <w:p w:rsidR="00F8498F" w:rsidRPr="00717A3C" w:rsidRDefault="00F8498F" w:rsidP="00F8498F">
      <w:pPr>
        <w:pStyle w:val="Heading1"/>
      </w:pPr>
      <w:bookmarkStart w:id="1" w:name="_Toc111611375"/>
      <w:r>
        <w:t>Entrega</w:t>
      </w:r>
      <w:bookmarkEnd w:id="1"/>
    </w:p>
    <w:p w:rsidR="00F8498F" w:rsidRDefault="00F8498F" w:rsidP="007003B2">
      <w:pPr>
        <w:pStyle w:val="Comments"/>
      </w:pPr>
      <w:r>
        <w:t>[</w:t>
      </w:r>
      <w:r w:rsidR="00F267F3">
        <w:t xml:space="preserve">Descrever a entrega </w:t>
      </w:r>
      <w:r w:rsidR="007003B2">
        <w:t>com seus requisitos e critérios de aceitação</w:t>
      </w:r>
      <w:r w:rsidR="000D2044">
        <w:t xml:space="preserve"> ou referencie o documento que será anexado</w:t>
      </w:r>
      <w:r w:rsidR="007003B2">
        <w:t>. ]</w:t>
      </w:r>
    </w:p>
    <w:p w:rsidR="008843C9" w:rsidRDefault="008843C9" w:rsidP="003D377B"/>
    <w:p w:rsidR="00F8498F" w:rsidRDefault="00F8498F" w:rsidP="003D377B"/>
    <w:p w:rsidR="008843C9" w:rsidRDefault="00F8498F" w:rsidP="000D2044">
      <w:pPr>
        <w:pStyle w:val="Heading1"/>
      </w:pPr>
      <w:r w:rsidRPr="00F8498F">
        <w:t>Questões em Aberto</w:t>
      </w:r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 xml:space="preserve">[Usar caso haja alguma questão pendente em relação </w:t>
      </w:r>
      <w:r w:rsidR="00735A91">
        <w:rPr>
          <w:lang w:val="pt-BR"/>
        </w:rPr>
        <w:t>à</w:t>
      </w:r>
      <w:r>
        <w:rPr>
          <w:lang w:val="pt-BR"/>
        </w:rPr>
        <w:t xml:space="preserve"> entrega</w:t>
      </w:r>
      <w:r w:rsidR="007003B2">
        <w:rPr>
          <w:lang w:val="pt-BR"/>
        </w:rPr>
        <w:t>. Retirar a seção caso não houver nenhum ponto em aberto. ]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26"/>
        <w:gridCol w:w="1604"/>
        <w:gridCol w:w="1390"/>
      </w:tblGrid>
      <w:tr w:rsidR="00B11B27" w:rsidRPr="00C001E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F267F3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B11B27" w:rsidRPr="00C52528" w:rsidTr="00B11B27">
        <w:trPr>
          <w:trHeight w:val="377"/>
        </w:trPr>
        <w:tc>
          <w:tcPr>
            <w:tcW w:w="8675" w:type="dxa"/>
            <w:gridSpan w:val="3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atestam </w:t>
            </w:r>
            <w:r w:rsidR="00BC6121">
              <w:t>o cumprimento d</w:t>
            </w:r>
            <w:r w:rsidRPr="00B11B27">
              <w:t>os requisitos</w:t>
            </w:r>
            <w:r w:rsidR="007003B2">
              <w:t xml:space="preserve"> e dos critérios de aceitação da entrega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361" w:rsidRDefault="00FA5361" w:rsidP="005E1593">
      <w:r>
        <w:separator/>
      </w:r>
    </w:p>
  </w:endnote>
  <w:endnote w:type="continuationSeparator" w:id="0">
    <w:p w:rsidR="00FA5361" w:rsidRDefault="00FA536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0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07"/>
      <w:gridCol w:w="5302"/>
    </w:tblGrid>
    <w:tr w:rsidR="006419CA" w:rsidRPr="006419CA" w:rsidTr="00961FE4">
      <w:trPr>
        <w:jc w:val="center"/>
      </w:trPr>
      <w:tc>
        <w:tcPr>
          <w:tcW w:w="3307" w:type="dxa"/>
          <w:vAlign w:val="center"/>
        </w:tcPr>
        <w:p w:rsidR="006419CA" w:rsidRPr="006419CA" w:rsidRDefault="006419CA" w:rsidP="00961FE4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61FE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8110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8110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61FE4" w:rsidRPr="006419CA" w:rsidTr="00961FE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30849630"/>
          <w:placeholder>
            <w:docPart w:val="B633062935D54C50B2B7D5012B0FC1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07" w:type="dxa"/>
              <w:vAlign w:val="center"/>
            </w:tcPr>
            <w:p w:rsidR="00961FE4" w:rsidRPr="006419CA" w:rsidRDefault="00961FE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61FE4" w:rsidRPr="006419CA" w:rsidRDefault="00FA5361" w:rsidP="00961FE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61FE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361" w:rsidRDefault="00FA5361" w:rsidP="005E1593">
      <w:r>
        <w:separator/>
      </w:r>
    </w:p>
  </w:footnote>
  <w:footnote w:type="continuationSeparator" w:id="0">
    <w:p w:rsidR="00FA5361" w:rsidRDefault="00FA536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61FE4" w:rsidRPr="00AD691F" w:rsidTr="00961FE4">
      <w:trPr>
        <w:trHeight w:val="567"/>
        <w:jc w:val="center"/>
      </w:trPr>
      <w:tc>
        <w:tcPr>
          <w:tcW w:w="6492" w:type="dxa"/>
          <w:vAlign w:val="center"/>
        </w:tcPr>
        <w:p w:rsidR="00961FE4" w:rsidRPr="00F82991" w:rsidRDefault="00961FE4" w:rsidP="005E1593">
          <w:pPr>
            <w:pStyle w:val="Header"/>
            <w:rPr>
              <w:sz w:val="22"/>
            </w:rPr>
          </w:pPr>
          <w:r w:rsidRPr="00F82991">
            <w:fldChar w:fldCharType="begin"/>
          </w:r>
          <w:r w:rsidRPr="00F82991">
            <w:rPr>
              <w:sz w:val="22"/>
            </w:rPr>
            <w:instrText xml:space="preserve"> TITLE   \* MERGEFORMAT </w:instrText>
          </w:r>
          <w:r w:rsidRPr="00F82991">
            <w:fldChar w:fldCharType="separate"/>
          </w:r>
          <w:r w:rsidRPr="00F82991">
            <w:rPr>
              <w:sz w:val="22"/>
            </w:rPr>
            <w:t>Termo de Aceite da Entrega</w:t>
          </w:r>
          <w:r w:rsidRPr="00F8299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61FE4" w:rsidRPr="00AD691F" w:rsidRDefault="00F82991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61FE4" w:rsidRPr="00A10908" w:rsidTr="00961FE4">
      <w:trPr>
        <w:trHeight w:val="567"/>
        <w:jc w:val="center"/>
      </w:trPr>
      <w:tc>
        <w:tcPr>
          <w:tcW w:w="6492" w:type="dxa"/>
          <w:vAlign w:val="center"/>
        </w:tcPr>
        <w:p w:rsidR="00961FE4" w:rsidRPr="00F82991" w:rsidRDefault="006323C8" w:rsidP="002D679E">
          <w:pPr>
            <w:pStyle w:val="Header"/>
            <w:rPr>
              <w:sz w:val="22"/>
            </w:rPr>
          </w:pPr>
          <w:r w:rsidRPr="00F82991">
            <w:fldChar w:fldCharType="begin"/>
          </w:r>
          <w:r w:rsidRPr="00F82991">
            <w:rPr>
              <w:sz w:val="22"/>
            </w:rPr>
            <w:instrText xml:space="preserve"> SUBJECT   \* MERGEFORMAT </w:instrText>
          </w:r>
          <w:r w:rsidRPr="00F82991">
            <w:fldChar w:fldCharType="separate"/>
          </w:r>
          <w:r w:rsidR="00961FE4" w:rsidRPr="00F82991">
            <w:rPr>
              <w:sz w:val="22"/>
            </w:rPr>
            <w:t>Nome do Projeto</w:t>
          </w:r>
          <w:r w:rsidRPr="00F82991">
            <w:fldChar w:fldCharType="end"/>
          </w:r>
        </w:p>
      </w:tc>
      <w:tc>
        <w:tcPr>
          <w:tcW w:w="1956" w:type="dxa"/>
          <w:vMerge/>
          <w:vAlign w:val="center"/>
        </w:tcPr>
        <w:p w:rsidR="00961FE4" w:rsidRPr="00A10908" w:rsidRDefault="00961FE4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D2044"/>
    <w:rsid w:val="000E2853"/>
    <w:rsid w:val="00174B48"/>
    <w:rsid w:val="00187BBB"/>
    <w:rsid w:val="001D497F"/>
    <w:rsid w:val="001F3D30"/>
    <w:rsid w:val="00274187"/>
    <w:rsid w:val="002E5922"/>
    <w:rsid w:val="00331443"/>
    <w:rsid w:val="00341B09"/>
    <w:rsid w:val="0034544C"/>
    <w:rsid w:val="00356299"/>
    <w:rsid w:val="003D377B"/>
    <w:rsid w:val="0042609D"/>
    <w:rsid w:val="004B2855"/>
    <w:rsid w:val="004B60F1"/>
    <w:rsid w:val="004D550C"/>
    <w:rsid w:val="0055540E"/>
    <w:rsid w:val="00581107"/>
    <w:rsid w:val="005814A1"/>
    <w:rsid w:val="005E1593"/>
    <w:rsid w:val="005F487B"/>
    <w:rsid w:val="00605747"/>
    <w:rsid w:val="006323C8"/>
    <w:rsid w:val="006419CA"/>
    <w:rsid w:val="00663704"/>
    <w:rsid w:val="006819C1"/>
    <w:rsid w:val="006A233C"/>
    <w:rsid w:val="006C162B"/>
    <w:rsid w:val="006E71B7"/>
    <w:rsid w:val="007003B2"/>
    <w:rsid w:val="00735A91"/>
    <w:rsid w:val="00743E89"/>
    <w:rsid w:val="007A054B"/>
    <w:rsid w:val="007D3FB3"/>
    <w:rsid w:val="00842903"/>
    <w:rsid w:val="00847698"/>
    <w:rsid w:val="00871E89"/>
    <w:rsid w:val="008843C9"/>
    <w:rsid w:val="00961FE4"/>
    <w:rsid w:val="00990136"/>
    <w:rsid w:val="00AE1992"/>
    <w:rsid w:val="00B11B27"/>
    <w:rsid w:val="00BC6121"/>
    <w:rsid w:val="00C52528"/>
    <w:rsid w:val="00CB4BCC"/>
    <w:rsid w:val="00CE2B3B"/>
    <w:rsid w:val="00D37957"/>
    <w:rsid w:val="00E34C15"/>
    <w:rsid w:val="00F267F3"/>
    <w:rsid w:val="00F82991"/>
    <w:rsid w:val="00F8498F"/>
    <w:rsid w:val="00FA5361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245620-F07B-4ADD-90E9-1F1C3E3B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9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961FE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61FE4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003B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003B2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33062935D54C50B2B7D5012B0F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6C71-029F-4E11-8363-15D6C8F345DF}"/>
      </w:docPartPr>
      <w:docPartBody>
        <w:p w:rsidR="00400646" w:rsidRDefault="004071F4">
          <w:r w:rsidRPr="00A8311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F4"/>
    <w:rsid w:val="0014580D"/>
    <w:rsid w:val="0026191D"/>
    <w:rsid w:val="00400646"/>
    <w:rsid w:val="004071F4"/>
    <w:rsid w:val="006B162A"/>
    <w:rsid w:val="009F6EC8"/>
    <w:rsid w:val="00C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1F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1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70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Aceite da Entrega</vt:lpstr>
    </vt:vector>
  </TitlesOfParts>
  <Company>PMO Escritório de Projetos</Company>
  <LinksUpToDate>false</LinksUpToDate>
  <CharactersWithSpaces>768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18</cp:revision>
  <dcterms:created xsi:type="dcterms:W3CDTF">2011-07-14T18:43:00Z</dcterms:created>
  <dcterms:modified xsi:type="dcterms:W3CDTF">2016-10-04T11:38:00Z</dcterms:modified>
</cp:coreProperties>
</file>