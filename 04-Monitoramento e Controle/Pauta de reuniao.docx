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B50D3C" w:rsidRPr="00C52528" w:rsidTr="00CA6134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B50D3C" w:rsidRPr="00C52528" w:rsidRDefault="00B50D3C" w:rsidP="00CA6134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50D3C" w:rsidRPr="00C52528" w:rsidTr="00CA6134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50D3C" w:rsidRPr="00C52528" w:rsidRDefault="00B50D3C" w:rsidP="00CA613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50D3C" w:rsidRPr="00C52528" w:rsidRDefault="00B50D3C" w:rsidP="00CA6134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50D3C" w:rsidRPr="00C52528" w:rsidTr="00CA6134">
        <w:trPr>
          <w:trHeight w:val="340"/>
        </w:trPr>
        <w:tc>
          <w:tcPr>
            <w:tcW w:w="4139" w:type="dxa"/>
            <w:vAlign w:val="center"/>
          </w:tcPr>
          <w:p w:rsidR="00B50D3C" w:rsidRPr="00C52528" w:rsidRDefault="00B50D3C" w:rsidP="00A94E44">
            <w:pPr>
              <w:jc w:val="center"/>
            </w:pPr>
          </w:p>
        </w:tc>
        <w:tc>
          <w:tcPr>
            <w:tcW w:w="4536" w:type="dxa"/>
            <w:vAlign w:val="center"/>
          </w:tcPr>
          <w:p w:rsidR="00B50D3C" w:rsidRPr="00C52528" w:rsidRDefault="00B50D3C" w:rsidP="00A94E44">
            <w:pPr>
              <w:jc w:val="center"/>
            </w:pPr>
          </w:p>
        </w:tc>
      </w:tr>
    </w:tbl>
    <w:p w:rsidR="00C52528" w:rsidRPr="00C52528" w:rsidRDefault="00C52528" w:rsidP="003D377B"/>
    <w:p w:rsidR="003308D9" w:rsidRDefault="003308D9" w:rsidP="00B50D3C">
      <w:pPr>
        <w:pStyle w:val="Heading1"/>
      </w:pPr>
      <w:r w:rsidRPr="00033EFC">
        <w:t>Participantes</w:t>
      </w:r>
    </w:p>
    <w:p w:rsidR="003308D9" w:rsidRDefault="003308D9" w:rsidP="003D377B"/>
    <w:p w:rsidR="003308D9" w:rsidRDefault="003308D9" w:rsidP="003D377B"/>
    <w:p w:rsidR="00C001E7" w:rsidRDefault="00C001E7" w:rsidP="00C001E7">
      <w:pPr>
        <w:pStyle w:val="Heading1"/>
      </w:pPr>
      <w:r w:rsidRPr="0055406B">
        <w:t xml:space="preserve">Objetivos </w:t>
      </w:r>
      <w:r w:rsidR="006073C6">
        <w:t>da reunião</w:t>
      </w:r>
    </w:p>
    <w:p w:rsidR="00C001E7" w:rsidRPr="0055406B" w:rsidRDefault="00C001E7" w:rsidP="00C001E7"/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 xml:space="preserve">Tópicos </w:t>
      </w:r>
      <w:r w:rsidR="006073C6">
        <w:t xml:space="preserve">a serem </w:t>
      </w:r>
      <w:r w:rsidRPr="0055406B">
        <w:t>discutidos</w:t>
      </w:r>
    </w:p>
    <w:p w:rsidR="00C001E7" w:rsidRPr="0055406B" w:rsidRDefault="00C001E7" w:rsidP="00C001E7"/>
    <w:p w:rsidR="00C001E7" w:rsidRPr="0055406B" w:rsidRDefault="00C001E7" w:rsidP="00C001E7"/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>
      <w:bookmarkStart w:id="0" w:name="_GoBack"/>
      <w:bookmarkEnd w:id="0"/>
    </w:p>
    <w:p w:rsidR="008843C9" w:rsidRDefault="008843C9" w:rsidP="003D377B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9B3" w:rsidRDefault="004C49B3" w:rsidP="005E1593">
      <w:r>
        <w:separator/>
      </w:r>
    </w:p>
  </w:endnote>
  <w:endnote w:type="continuationSeparator" w:id="0">
    <w:p w:rsidR="004C49B3" w:rsidRDefault="004C49B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836C92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836C92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B6735">
            <w:rPr>
              <w:noProof/>
              <w:color w:val="244061" w:themeColor="accent1" w:themeShade="80"/>
            </w:rPr>
            <w:t>Pauta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836C92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D723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D723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836C92" w:rsidRPr="006419CA" w:rsidTr="00836C9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867594054"/>
          <w:placeholder>
            <w:docPart w:val="5A89E3D7E77E4015A98A200DB613C0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836C92" w:rsidRPr="006419CA" w:rsidRDefault="00836C92" w:rsidP="00836C92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836C92" w:rsidRPr="006419CA" w:rsidRDefault="004C49B3" w:rsidP="00836C92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836C92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9B3" w:rsidRDefault="004C49B3" w:rsidP="005E1593">
      <w:r>
        <w:separator/>
      </w:r>
    </w:p>
  </w:footnote>
  <w:footnote w:type="continuationSeparator" w:id="0">
    <w:p w:rsidR="004C49B3" w:rsidRDefault="004C49B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36C92" w:rsidRPr="00AD691F" w:rsidTr="00836C92">
      <w:trPr>
        <w:trHeight w:val="567"/>
        <w:jc w:val="center"/>
      </w:trPr>
      <w:tc>
        <w:tcPr>
          <w:tcW w:w="6492" w:type="dxa"/>
          <w:vAlign w:val="center"/>
        </w:tcPr>
        <w:p w:rsidR="00836C92" w:rsidRPr="00FB57D4" w:rsidRDefault="00836C92" w:rsidP="005E1593">
          <w:pPr>
            <w:pStyle w:val="Header"/>
            <w:rPr>
              <w:sz w:val="22"/>
              <w:szCs w:val="22"/>
            </w:rPr>
          </w:pPr>
          <w:r w:rsidRPr="00FB57D4">
            <w:fldChar w:fldCharType="begin"/>
          </w:r>
          <w:r w:rsidRPr="00FB57D4">
            <w:rPr>
              <w:sz w:val="22"/>
              <w:szCs w:val="22"/>
            </w:rPr>
            <w:instrText xml:space="preserve"> TITLE   \* MERGEFORMAT </w:instrText>
          </w:r>
          <w:r w:rsidRPr="00FB57D4">
            <w:fldChar w:fldCharType="separate"/>
          </w:r>
          <w:r w:rsidRPr="00FB57D4">
            <w:rPr>
              <w:sz w:val="22"/>
              <w:szCs w:val="22"/>
            </w:rPr>
            <w:t>Pauta de reunião</w:t>
          </w:r>
          <w:r w:rsidRPr="00FB57D4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36C92" w:rsidRPr="00AD691F" w:rsidRDefault="00823265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36C92" w:rsidRPr="00A10908" w:rsidTr="00836C92">
      <w:trPr>
        <w:trHeight w:val="567"/>
        <w:jc w:val="center"/>
      </w:trPr>
      <w:tc>
        <w:tcPr>
          <w:tcW w:w="6492" w:type="dxa"/>
          <w:vAlign w:val="center"/>
        </w:tcPr>
        <w:p w:rsidR="00836C92" w:rsidRPr="00FB57D4" w:rsidRDefault="00DF1CC5" w:rsidP="002D679E">
          <w:pPr>
            <w:pStyle w:val="Header"/>
            <w:rPr>
              <w:sz w:val="22"/>
              <w:szCs w:val="22"/>
            </w:rPr>
          </w:pPr>
          <w:r w:rsidRPr="00FB57D4">
            <w:fldChar w:fldCharType="begin"/>
          </w:r>
          <w:r w:rsidRPr="00FB57D4">
            <w:rPr>
              <w:sz w:val="22"/>
              <w:szCs w:val="22"/>
            </w:rPr>
            <w:instrText xml:space="preserve"> SUBJECT   \* MERGEFORMAT </w:instrText>
          </w:r>
          <w:r w:rsidRPr="00FB57D4">
            <w:fldChar w:fldCharType="separate"/>
          </w:r>
          <w:r w:rsidR="00836C92" w:rsidRPr="00FB57D4">
            <w:rPr>
              <w:sz w:val="22"/>
              <w:szCs w:val="22"/>
            </w:rPr>
            <w:t>Nome do Projeto</w:t>
          </w:r>
          <w:r w:rsidRPr="00FB57D4">
            <w:fldChar w:fldCharType="end"/>
          </w:r>
        </w:p>
      </w:tc>
      <w:tc>
        <w:tcPr>
          <w:tcW w:w="1956" w:type="dxa"/>
          <w:vMerge/>
          <w:vAlign w:val="center"/>
        </w:tcPr>
        <w:p w:rsidR="00836C92" w:rsidRPr="00A10908" w:rsidRDefault="00836C92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66E9D"/>
    <w:rsid w:val="000E2853"/>
    <w:rsid w:val="001D497F"/>
    <w:rsid w:val="001F3D30"/>
    <w:rsid w:val="00274187"/>
    <w:rsid w:val="002B6735"/>
    <w:rsid w:val="00304542"/>
    <w:rsid w:val="003308D9"/>
    <w:rsid w:val="00331443"/>
    <w:rsid w:val="00341B09"/>
    <w:rsid w:val="0034544C"/>
    <w:rsid w:val="003D377B"/>
    <w:rsid w:val="003D3889"/>
    <w:rsid w:val="0042609D"/>
    <w:rsid w:val="004328EA"/>
    <w:rsid w:val="004736B8"/>
    <w:rsid w:val="004B2855"/>
    <w:rsid w:val="004B60F1"/>
    <w:rsid w:val="004C49B3"/>
    <w:rsid w:val="0055540E"/>
    <w:rsid w:val="005E1593"/>
    <w:rsid w:val="005F487B"/>
    <w:rsid w:val="006073C6"/>
    <w:rsid w:val="006142FB"/>
    <w:rsid w:val="006419CA"/>
    <w:rsid w:val="00663704"/>
    <w:rsid w:val="006A233C"/>
    <w:rsid w:val="00743E89"/>
    <w:rsid w:val="00763EA7"/>
    <w:rsid w:val="007A054B"/>
    <w:rsid w:val="007A724F"/>
    <w:rsid w:val="00823265"/>
    <w:rsid w:val="00836C92"/>
    <w:rsid w:val="00842903"/>
    <w:rsid w:val="00871E89"/>
    <w:rsid w:val="008843C9"/>
    <w:rsid w:val="00925BC6"/>
    <w:rsid w:val="009D7234"/>
    <w:rsid w:val="00A94E44"/>
    <w:rsid w:val="00AE1992"/>
    <w:rsid w:val="00B50D3C"/>
    <w:rsid w:val="00C001E7"/>
    <w:rsid w:val="00C31F2E"/>
    <w:rsid w:val="00C52528"/>
    <w:rsid w:val="00CE2B3B"/>
    <w:rsid w:val="00D37957"/>
    <w:rsid w:val="00DF1CC5"/>
    <w:rsid w:val="00DF47C0"/>
    <w:rsid w:val="00E34C15"/>
    <w:rsid w:val="00F26B45"/>
    <w:rsid w:val="00F53ECE"/>
    <w:rsid w:val="00FB57D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9ADA76-FA79-42DB-A91E-86A9BDE5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7D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836C9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89E3D7E77E4015A98A200DB613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D1CB-7415-4A89-B6B8-A65AD26E61A7}"/>
      </w:docPartPr>
      <w:docPartBody>
        <w:p w:rsidR="007A092A" w:rsidRDefault="00BB6C99">
          <w:r w:rsidRPr="0021131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99"/>
    <w:rsid w:val="00357061"/>
    <w:rsid w:val="007A092A"/>
    <w:rsid w:val="00BA47C2"/>
    <w:rsid w:val="00BB6C99"/>
    <w:rsid w:val="00C168FB"/>
    <w:rsid w:val="00E27864"/>
    <w:rsid w:val="00F5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C9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C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Pauta de reunião</vt:lpstr>
    </vt:vector>
  </TitlesOfParts>
  <Company>PMO Escritório de Projetos</Company>
  <LinksUpToDate>false</LinksUpToDate>
  <CharactersWithSpaces>120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16</cp:revision>
  <dcterms:created xsi:type="dcterms:W3CDTF">2011-09-20T17:15:00Z</dcterms:created>
  <dcterms:modified xsi:type="dcterms:W3CDTF">2016-10-04T10:57:00Z</dcterms:modified>
</cp:coreProperties>
</file>