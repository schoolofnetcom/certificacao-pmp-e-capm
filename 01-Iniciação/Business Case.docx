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AA" w:rsidRDefault="00323FAA" w:rsidP="00323FAA">
      <w:bookmarkStart w:id="0" w:name="_GoBack"/>
      <w:bookmarkEnd w:id="0"/>
      <w:r w:rsidRPr="00323FAA">
        <w:t xml:space="preserve">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323FAA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323FAA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323FAA" w:rsidRPr="000F71E0" w:rsidRDefault="00323FAA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323FAA" w:rsidRPr="00C52528" w:rsidTr="00DB19BE">
        <w:trPr>
          <w:trHeight w:val="340"/>
        </w:trPr>
        <w:tc>
          <w:tcPr>
            <w:tcW w:w="737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323FAA" w:rsidRPr="00C52528" w:rsidRDefault="00323FAA" w:rsidP="00DB19BE">
            <w:pPr>
              <w:pStyle w:val="Verses"/>
            </w:pPr>
          </w:p>
        </w:tc>
      </w:tr>
    </w:tbl>
    <w:p w:rsidR="00323FAA" w:rsidRDefault="00323FAA" w:rsidP="00323FAA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04649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FAA" w:rsidRDefault="00323FAA">
          <w:pPr>
            <w:pStyle w:val="TOCHeading"/>
          </w:pPr>
          <w:r>
            <w:t>Sumário</w:t>
          </w:r>
        </w:p>
        <w:p w:rsidR="00567B67" w:rsidRDefault="00323FAA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722105" w:history="1">
            <w:r w:rsidR="00567B67" w:rsidRPr="00022602">
              <w:rPr>
                <w:rStyle w:val="Hyperlink"/>
                <w:noProof/>
              </w:rPr>
              <w:t>Objetivos deste documento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_Toc423722105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6" w:history="1">
            <w:r w:rsidR="00567B67" w:rsidRPr="00022602">
              <w:rPr>
                <w:rStyle w:val="Hyperlink"/>
                <w:noProof/>
              </w:rPr>
              <w:t>Objetivo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_Toc423722106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7" w:history="1">
            <w:r w:rsidR="00567B67" w:rsidRPr="00022602">
              <w:rPr>
                <w:rStyle w:val="Hyperlink"/>
                <w:noProof/>
              </w:rPr>
              <w:t>Necessidades a serem atendidas e requisitos da solução proposta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_Toc423722107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8" w:history="1">
            <w:r w:rsidR="00567B67" w:rsidRPr="00022602">
              <w:rPr>
                <w:rStyle w:val="Hyperlink"/>
                <w:noProof/>
              </w:rPr>
              <w:t>Indicadores de sucesso do projeto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_Toc423722108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09" w:history="1">
            <w:r w:rsidR="00567B67" w:rsidRPr="00022602">
              <w:rPr>
                <w:rStyle w:val="Hyperlink"/>
                <w:noProof/>
              </w:rPr>
              <w:t>Previsão das Principais Entregas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_Toc423722109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0" w:history="1">
            <w:r w:rsidR="00567B67" w:rsidRPr="00022602">
              <w:rPr>
                <w:rStyle w:val="Hyperlink"/>
                <w:noProof/>
              </w:rPr>
              <w:t>Organização do Projeto (Governança)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_Toc423722110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1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1" w:history="1">
            <w:r w:rsidR="00567B67" w:rsidRPr="00022602">
              <w:rPr>
                <w:rStyle w:val="Hyperlink"/>
                <w:noProof/>
              </w:rPr>
              <w:t>Análise competitiva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_Toc423722111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2" w:history="1">
            <w:r w:rsidR="00567B67" w:rsidRPr="00022602">
              <w:rPr>
                <w:rStyle w:val="Hyperlink"/>
                <w:noProof/>
              </w:rPr>
              <w:t>Partes interessadas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_Toc423722112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567B67" w:rsidRDefault="00013FF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3722113" w:history="1">
            <w:r w:rsidR="00567B67" w:rsidRPr="00022602">
              <w:rPr>
                <w:rStyle w:val="Hyperlink"/>
                <w:noProof/>
              </w:rPr>
              <w:t>Orçamento e Estimativa dos Esforços</w:t>
            </w:r>
            <w:r w:rsidR="00567B67">
              <w:rPr>
                <w:noProof/>
                <w:webHidden/>
              </w:rPr>
              <w:tab/>
            </w:r>
            <w:r w:rsidR="00567B67">
              <w:rPr>
                <w:noProof/>
                <w:webHidden/>
              </w:rPr>
              <w:fldChar w:fldCharType="begin"/>
            </w:r>
            <w:r w:rsidR="00567B67">
              <w:rPr>
                <w:noProof/>
                <w:webHidden/>
              </w:rPr>
              <w:instrText xml:space="preserve"> PAGEREF _Toc423722113 \h </w:instrText>
            </w:r>
            <w:r w:rsidR="00567B67">
              <w:rPr>
                <w:noProof/>
                <w:webHidden/>
              </w:rPr>
            </w:r>
            <w:r w:rsidR="00567B67">
              <w:rPr>
                <w:noProof/>
                <w:webHidden/>
              </w:rPr>
              <w:fldChar w:fldCharType="separate"/>
            </w:r>
            <w:r w:rsidR="00567B67">
              <w:rPr>
                <w:noProof/>
                <w:webHidden/>
              </w:rPr>
              <w:t>2</w:t>
            </w:r>
            <w:r w:rsidR="00567B67">
              <w:rPr>
                <w:noProof/>
                <w:webHidden/>
              </w:rPr>
              <w:fldChar w:fldCharType="end"/>
            </w:r>
          </w:hyperlink>
        </w:p>
        <w:p w:rsidR="00323FAA" w:rsidRDefault="00323FAA">
          <w:r>
            <w:rPr>
              <w:b/>
              <w:bCs/>
            </w:rPr>
            <w:fldChar w:fldCharType="end"/>
          </w:r>
        </w:p>
      </w:sdtContent>
    </w:sdt>
    <w:p w:rsidR="00323FAA" w:rsidRDefault="00323FAA" w:rsidP="00323FAA"/>
    <w:p w:rsidR="00323FAA" w:rsidRPr="008843C9" w:rsidRDefault="00323FAA" w:rsidP="00567B67">
      <w:pPr>
        <w:pStyle w:val="Heading1"/>
      </w:pPr>
      <w:bookmarkStart w:id="1" w:name="_Toc404963517"/>
      <w:bookmarkStart w:id="2" w:name="_Toc423722105"/>
      <w:r w:rsidRPr="008843C9">
        <w:t>Objetivos deste documento</w:t>
      </w:r>
      <w:bookmarkEnd w:id="1"/>
      <w:bookmarkEnd w:id="2"/>
    </w:p>
    <w:p w:rsidR="003D377B" w:rsidRDefault="007579D4" w:rsidP="003D377B">
      <w:r>
        <w:t xml:space="preserve">O </w:t>
      </w:r>
      <w:hyperlink r:id="rId8" w:tooltip="Business Case" w:history="1">
        <w:r w:rsidRPr="00F96AD2">
          <w:rPr>
            <w:rStyle w:val="Hyperlink"/>
          </w:rPr>
          <w:t>Business Case</w:t>
        </w:r>
      </w:hyperlink>
      <w:r>
        <w:t xml:space="preserve"> </w:t>
      </w:r>
      <w:r w:rsidR="00E04E66">
        <w:t>deve d</w:t>
      </w:r>
      <w:r w:rsidR="001D02B0">
        <w:t xml:space="preserve">eterminar </w:t>
      </w:r>
      <w:r w:rsidR="006B31CC">
        <w:t>a viabilidade econômica d</w:t>
      </w:r>
      <w:r w:rsidR="001D02B0">
        <w:t xml:space="preserve">o projeto </w:t>
      </w:r>
      <w:r w:rsidR="006B31CC">
        <w:t xml:space="preserve">e </w:t>
      </w:r>
      <w:r w:rsidR="004F7385">
        <w:t>classific</w:t>
      </w:r>
      <w:r w:rsidR="006B31CC">
        <w:t xml:space="preserve">á-lo </w:t>
      </w:r>
      <w:r w:rsidR="004F7385">
        <w:t>no portfólio de projetos</w:t>
      </w:r>
      <w:r w:rsidR="001D02B0">
        <w:t>.</w:t>
      </w:r>
    </w:p>
    <w:p w:rsidR="001D02B0" w:rsidRDefault="001D02B0" w:rsidP="003D377B"/>
    <w:p w:rsidR="007579D4" w:rsidRDefault="007579D4" w:rsidP="003D377B"/>
    <w:p w:rsidR="007579D4" w:rsidRPr="00244C1A" w:rsidRDefault="007579D4" w:rsidP="007579D4">
      <w:pPr>
        <w:pStyle w:val="Heading1"/>
      </w:pPr>
      <w:bookmarkStart w:id="3" w:name="_Toc404963519"/>
      <w:bookmarkStart w:id="4" w:name="_Toc423722107"/>
      <w:bookmarkStart w:id="5" w:name="_Toc404963518"/>
      <w:bookmarkStart w:id="6" w:name="_Toc423722106"/>
      <w:r w:rsidRPr="00244C1A">
        <w:t xml:space="preserve">Necessidades </w:t>
      </w:r>
      <w:r>
        <w:t xml:space="preserve">a serem atendidas e requisitos </w:t>
      </w:r>
      <w:r w:rsidRPr="00244C1A">
        <w:t>da solução proposta</w:t>
      </w:r>
      <w:bookmarkEnd w:id="3"/>
      <w:bookmarkEnd w:id="4"/>
    </w:p>
    <w:p w:rsidR="007579D4" w:rsidRPr="00244C1A" w:rsidRDefault="007579D4" w:rsidP="007579D4">
      <w:pPr>
        <w:pStyle w:val="Comments"/>
      </w:pPr>
      <w:r>
        <w:rPr>
          <w:szCs w:val="16"/>
        </w:rPr>
        <w:t xml:space="preserve">[Identifique </w:t>
      </w:r>
      <w:r w:rsidRPr="00244C1A">
        <w:rPr>
          <w:szCs w:val="16"/>
        </w:rPr>
        <w:t xml:space="preserve">as necessidades </w:t>
      </w:r>
      <w:r>
        <w:rPr>
          <w:szCs w:val="16"/>
        </w:rPr>
        <w:t xml:space="preserve">a serem atendidas pelo </w:t>
      </w:r>
      <w:hyperlink r:id="rId9" w:tooltip="O que é um projeto?" w:history="1">
        <w:r w:rsidR="00E04E66" w:rsidRPr="00F96AD2">
          <w:rPr>
            <w:rStyle w:val="Hyperlink"/>
          </w:rPr>
          <w:t>projeto</w:t>
        </w:r>
      </w:hyperlink>
      <w:r w:rsidRPr="00244C1A">
        <w:rPr>
          <w:szCs w:val="16"/>
        </w:rPr>
        <w:t xml:space="preserve">. </w:t>
      </w:r>
      <w:r>
        <w:rPr>
          <w:szCs w:val="16"/>
        </w:rPr>
        <w:t>Justifique a aderência d</w:t>
      </w:r>
      <w:r w:rsidRPr="00244C1A">
        <w:rPr>
          <w:szCs w:val="16"/>
        </w:rPr>
        <w:t xml:space="preserve">o investimento </w:t>
      </w:r>
      <w:r>
        <w:rPr>
          <w:szCs w:val="16"/>
        </w:rPr>
        <w:t>com a estratégia da empresa e explique como os requisitos da solução atenderão as necessidades apresentadas]</w:t>
      </w:r>
      <w:r w:rsidRPr="00244C1A">
        <w:rPr>
          <w:szCs w:val="16"/>
        </w:rPr>
        <w:t>.</w:t>
      </w:r>
    </w:p>
    <w:p w:rsidR="007579D4" w:rsidRDefault="007579D4" w:rsidP="007579D4">
      <w:pPr>
        <w:tabs>
          <w:tab w:val="num" w:pos="750"/>
        </w:tabs>
      </w:pPr>
    </w:p>
    <w:p w:rsidR="007579D4" w:rsidRPr="00244C1A" w:rsidRDefault="007579D4" w:rsidP="007579D4">
      <w:pPr>
        <w:tabs>
          <w:tab w:val="num" w:pos="750"/>
        </w:tabs>
      </w:pPr>
    </w:p>
    <w:p w:rsidR="00CF544E" w:rsidRPr="00244C1A" w:rsidRDefault="007579D4" w:rsidP="00472982">
      <w:pPr>
        <w:pStyle w:val="Heading1"/>
      </w:pPr>
      <w:r>
        <w:t xml:space="preserve">Análise de Custo </w:t>
      </w:r>
      <w:r w:rsidR="00AC022F">
        <w:t>X</w:t>
      </w:r>
      <w:r>
        <w:t xml:space="preserve"> Benefício</w:t>
      </w:r>
      <w:bookmarkEnd w:id="5"/>
      <w:bookmarkEnd w:id="6"/>
    </w:p>
    <w:p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="008961DC">
        <w:rPr>
          <w:szCs w:val="16"/>
        </w:rPr>
        <w:t xml:space="preserve">Prove a viabilidade </w:t>
      </w:r>
      <w:r w:rsidRPr="00244C1A">
        <w:rPr>
          <w:szCs w:val="16"/>
        </w:rPr>
        <w:t xml:space="preserve">do projeto </w:t>
      </w:r>
      <w:r w:rsidR="008961DC">
        <w:rPr>
          <w:szCs w:val="16"/>
        </w:rPr>
        <w:t xml:space="preserve">através da </w:t>
      </w:r>
      <w:hyperlink r:id="rId10" w:tooltip="Análise de custo-benefício" w:history="1">
        <w:r w:rsidR="00E04E66" w:rsidRPr="00F96AD2">
          <w:rPr>
            <w:rStyle w:val="Hyperlink"/>
          </w:rPr>
          <w:t>Análise de custo-benefício</w:t>
        </w:r>
      </w:hyperlink>
      <w:r w:rsidR="008961DC">
        <w:rPr>
          <w:szCs w:val="16"/>
        </w:rPr>
        <w:t xml:space="preserve"> d</w:t>
      </w:r>
      <w:r w:rsidRPr="00244C1A">
        <w:rPr>
          <w:szCs w:val="16"/>
        </w:rPr>
        <w:t>o projeto</w:t>
      </w:r>
      <w:r>
        <w:rPr>
          <w:szCs w:val="16"/>
        </w:rPr>
        <w:t>]</w:t>
      </w:r>
      <w:r w:rsidRPr="00244C1A">
        <w:rPr>
          <w:szCs w:val="16"/>
        </w:rPr>
        <w:t>.</w:t>
      </w:r>
    </w:p>
    <w:p w:rsidR="00CF544E" w:rsidRPr="00244C1A" w:rsidRDefault="00CF544E" w:rsidP="00323FAA">
      <w:pPr>
        <w:pStyle w:val="Comments"/>
      </w:pPr>
    </w:p>
    <w:p w:rsidR="00CF544E" w:rsidRPr="00244C1A" w:rsidRDefault="00CF544E" w:rsidP="00CF544E">
      <w:pPr>
        <w:tabs>
          <w:tab w:val="num" w:pos="750"/>
        </w:tabs>
      </w:pPr>
    </w:p>
    <w:p w:rsidR="0010522B" w:rsidRPr="00894132" w:rsidRDefault="0010522B" w:rsidP="00472982">
      <w:pPr>
        <w:pStyle w:val="Heading1"/>
      </w:pPr>
      <w:bookmarkStart w:id="7" w:name="_Toc134409648"/>
      <w:bookmarkStart w:id="8" w:name="_Toc404963520"/>
      <w:bookmarkStart w:id="9" w:name="_Toc423722108"/>
      <w:r>
        <w:t>Indicadores de sucesso do projeto</w:t>
      </w:r>
      <w:bookmarkEnd w:id="7"/>
      <w:bookmarkEnd w:id="8"/>
      <w:bookmarkEnd w:id="9"/>
    </w:p>
    <w:p w:rsidR="0010522B" w:rsidRPr="00894132" w:rsidRDefault="0010522B" w:rsidP="00323FAA">
      <w:pPr>
        <w:pStyle w:val="Comments"/>
      </w:pPr>
      <w:r w:rsidRPr="00AA21AD">
        <w:t>[</w:t>
      </w:r>
      <w:r>
        <w:t xml:space="preserve">Explique quais indicadores serão usados para determinar o sucesso do </w:t>
      </w:r>
      <w:r w:rsidR="00323FAA">
        <w:t>projeto. ]</w:t>
      </w:r>
    </w:p>
    <w:p w:rsidR="0010522B" w:rsidRDefault="0010522B" w:rsidP="0010522B">
      <w:pPr>
        <w:tabs>
          <w:tab w:val="num" w:pos="750"/>
        </w:tabs>
      </w:pPr>
    </w:p>
    <w:p w:rsidR="0010522B" w:rsidRPr="00244C1A" w:rsidRDefault="0010522B" w:rsidP="0010522B">
      <w:pPr>
        <w:tabs>
          <w:tab w:val="num" w:pos="750"/>
        </w:tabs>
      </w:pPr>
    </w:p>
    <w:p w:rsidR="003B326E" w:rsidRDefault="003B326E" w:rsidP="00472982">
      <w:pPr>
        <w:pStyle w:val="Heading1"/>
      </w:pPr>
      <w:bookmarkStart w:id="10" w:name="_Toc404963521"/>
      <w:bookmarkStart w:id="11" w:name="_Toc423722109"/>
      <w:r w:rsidRPr="00BC5FAE">
        <w:t>Previsão das Principais Entregas</w:t>
      </w:r>
      <w:bookmarkEnd w:id="10"/>
      <w:bookmarkEnd w:id="11"/>
    </w:p>
    <w:p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="007719D2">
        <w:rPr>
          <w:szCs w:val="16"/>
        </w:rPr>
        <w:t xml:space="preserve">Estime </w:t>
      </w:r>
      <w:r w:rsidRPr="00244C1A">
        <w:rPr>
          <w:szCs w:val="16"/>
        </w:rPr>
        <w:t>a</w:t>
      </w:r>
      <w:r w:rsidR="003B326E">
        <w:rPr>
          <w:szCs w:val="16"/>
        </w:rPr>
        <w:t>s</w:t>
      </w:r>
      <w:r w:rsidRPr="00244C1A">
        <w:rPr>
          <w:szCs w:val="16"/>
        </w:rPr>
        <w:t xml:space="preserve"> </w:t>
      </w:r>
      <w:r w:rsidR="003B326E">
        <w:rPr>
          <w:szCs w:val="16"/>
        </w:rPr>
        <w:t>datas das principais entregas</w:t>
      </w:r>
      <w:r w:rsidR="00230488">
        <w:rPr>
          <w:szCs w:val="16"/>
        </w:rPr>
        <w:t xml:space="preserve">. Descreva os impactos relacionados a atrasos no projeto caso </w:t>
      </w:r>
      <w:r w:rsidR="00323FAA">
        <w:rPr>
          <w:szCs w:val="16"/>
        </w:rPr>
        <w:t>existam. ]</w:t>
      </w:r>
    </w:p>
    <w:p w:rsidR="00CF544E" w:rsidRDefault="00CF544E" w:rsidP="00CF544E">
      <w:pPr>
        <w:tabs>
          <w:tab w:val="num" w:pos="750"/>
        </w:tabs>
      </w:pPr>
    </w:p>
    <w:p w:rsidR="00CF544E" w:rsidRPr="00244C1A" w:rsidRDefault="00CF544E" w:rsidP="00CF544E">
      <w:pPr>
        <w:tabs>
          <w:tab w:val="num" w:pos="750"/>
        </w:tabs>
      </w:pPr>
    </w:p>
    <w:p w:rsidR="000F0D5E" w:rsidRPr="00AA3C95" w:rsidRDefault="000F0D5E" w:rsidP="00472982">
      <w:pPr>
        <w:pStyle w:val="Heading1"/>
      </w:pPr>
      <w:bookmarkStart w:id="12" w:name="_Toc404963522"/>
      <w:bookmarkStart w:id="13" w:name="_Toc423722110"/>
      <w:r w:rsidRPr="00AA3C95">
        <w:lastRenderedPageBreak/>
        <w:t>Organização do Projeto (Governança)</w:t>
      </w:r>
      <w:bookmarkEnd w:id="12"/>
      <w:bookmarkEnd w:id="13"/>
    </w:p>
    <w:p w:rsidR="000F0D5E" w:rsidRPr="003670F2" w:rsidRDefault="000F0D5E" w:rsidP="00323FAA">
      <w:pPr>
        <w:pStyle w:val="Comments"/>
      </w:pPr>
      <w:r w:rsidRPr="003670F2">
        <w:t>[De</w:t>
      </w:r>
      <w:r>
        <w:t xml:space="preserve">screva os requisitos de governança em relação ao projeto, perfis necessários, </w:t>
      </w:r>
      <w:r w:rsidRPr="003670F2">
        <w:t xml:space="preserve">e </w:t>
      </w:r>
      <w:r>
        <w:t xml:space="preserve">suas </w:t>
      </w:r>
      <w:r w:rsidR="00323FAA" w:rsidRPr="003670F2">
        <w:t>responsabilidades</w:t>
      </w:r>
      <w:r w:rsidR="00323FAA">
        <w:t>.</w:t>
      </w:r>
      <w:r w:rsidR="00323FAA" w:rsidRPr="003670F2">
        <w:t xml:space="preserve"> ]</w:t>
      </w:r>
    </w:p>
    <w:p w:rsidR="00CF544E" w:rsidRDefault="00CF544E" w:rsidP="00CF544E">
      <w:pPr>
        <w:pStyle w:val="Header"/>
        <w:tabs>
          <w:tab w:val="num" w:pos="750"/>
        </w:tabs>
      </w:pPr>
    </w:p>
    <w:p w:rsidR="00CF544E" w:rsidRPr="00244C1A" w:rsidRDefault="00CF544E" w:rsidP="00CF544E">
      <w:pPr>
        <w:pStyle w:val="Header"/>
        <w:tabs>
          <w:tab w:val="num" w:pos="750"/>
        </w:tabs>
      </w:pPr>
    </w:p>
    <w:p w:rsidR="00CF544E" w:rsidRPr="00244C1A" w:rsidRDefault="00CF544E" w:rsidP="00472982">
      <w:pPr>
        <w:pStyle w:val="Heading1"/>
      </w:pPr>
      <w:bookmarkStart w:id="14" w:name="_Toc404963523"/>
      <w:bookmarkStart w:id="15" w:name="_Toc423722111"/>
      <w:r w:rsidRPr="00244C1A">
        <w:t>Análise competitiva</w:t>
      </w:r>
      <w:bookmarkEnd w:id="14"/>
      <w:bookmarkEnd w:id="15"/>
    </w:p>
    <w:p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Pr="00244C1A">
        <w:rPr>
          <w:szCs w:val="16"/>
        </w:rPr>
        <w:t xml:space="preserve">Descreva </w:t>
      </w:r>
      <w:r w:rsidR="002C2B6B">
        <w:rPr>
          <w:szCs w:val="16"/>
        </w:rPr>
        <w:t xml:space="preserve">as principais soluções concorrentes e </w:t>
      </w:r>
      <w:r w:rsidRPr="00244C1A">
        <w:rPr>
          <w:szCs w:val="16"/>
        </w:rPr>
        <w:t xml:space="preserve">como a solução </w:t>
      </w:r>
      <w:r w:rsidR="002C2B6B">
        <w:rPr>
          <w:szCs w:val="16"/>
        </w:rPr>
        <w:t xml:space="preserve">proposta se diferencia das </w:t>
      </w:r>
      <w:r w:rsidR="00323FAA">
        <w:rPr>
          <w:szCs w:val="16"/>
        </w:rPr>
        <w:t>outras</w:t>
      </w:r>
      <w:r w:rsidR="00323FAA" w:rsidRPr="00244C1A">
        <w:rPr>
          <w:szCs w:val="16"/>
        </w:rPr>
        <w:t>.</w:t>
      </w:r>
      <w:r w:rsidR="00323FAA">
        <w:rPr>
          <w:szCs w:val="16"/>
        </w:rPr>
        <w:t xml:space="preserve"> ]</w:t>
      </w:r>
    </w:p>
    <w:p w:rsidR="00CF544E" w:rsidRDefault="00CF544E" w:rsidP="00CF544E">
      <w:pPr>
        <w:tabs>
          <w:tab w:val="num" w:pos="750"/>
        </w:tabs>
      </w:pPr>
    </w:p>
    <w:p w:rsidR="00715235" w:rsidRPr="00244C1A" w:rsidRDefault="00715235" w:rsidP="00CF544E">
      <w:pPr>
        <w:tabs>
          <w:tab w:val="num" w:pos="750"/>
        </w:tabs>
      </w:pPr>
    </w:p>
    <w:p w:rsidR="00CF544E" w:rsidRPr="00244C1A" w:rsidRDefault="00230488" w:rsidP="00472982">
      <w:pPr>
        <w:pStyle w:val="Heading1"/>
      </w:pPr>
      <w:bookmarkStart w:id="16" w:name="_Toc404963524"/>
      <w:bookmarkStart w:id="17" w:name="_Toc423722112"/>
      <w:r>
        <w:t>Partes interessadas</w:t>
      </w:r>
      <w:bookmarkEnd w:id="16"/>
      <w:bookmarkEnd w:id="17"/>
    </w:p>
    <w:p w:rsidR="00CF544E" w:rsidRPr="00244C1A" w:rsidRDefault="00CF544E" w:rsidP="00323FAA">
      <w:pPr>
        <w:pStyle w:val="Comments"/>
      </w:pPr>
      <w:r>
        <w:rPr>
          <w:szCs w:val="16"/>
        </w:rPr>
        <w:t>[</w:t>
      </w:r>
      <w:r w:rsidRPr="00244C1A">
        <w:rPr>
          <w:szCs w:val="16"/>
        </w:rPr>
        <w:t xml:space="preserve">Identifique </w:t>
      </w:r>
      <w:r w:rsidR="000F0D5E" w:rsidRPr="000F0D5E">
        <w:rPr>
          <w:szCs w:val="16"/>
        </w:rPr>
        <w:t>que</w:t>
      </w:r>
      <w:r w:rsidR="000F0D5E">
        <w:rPr>
          <w:szCs w:val="16"/>
        </w:rPr>
        <w:t>m</w:t>
      </w:r>
      <w:r w:rsidR="000F0D5E" w:rsidRPr="000F0D5E">
        <w:rPr>
          <w:szCs w:val="16"/>
        </w:rPr>
        <w:t xml:space="preserve"> ser</w:t>
      </w:r>
      <w:r w:rsidR="000F0D5E">
        <w:rPr>
          <w:szCs w:val="16"/>
        </w:rPr>
        <w:t>á</w:t>
      </w:r>
      <w:r w:rsidR="000F0D5E" w:rsidRPr="000F0D5E">
        <w:rPr>
          <w:szCs w:val="16"/>
        </w:rPr>
        <w:t xml:space="preserve"> afetad</w:t>
      </w:r>
      <w:r w:rsidR="000F0D5E">
        <w:rPr>
          <w:szCs w:val="16"/>
        </w:rPr>
        <w:t>o</w:t>
      </w:r>
      <w:r w:rsidR="000F0D5E" w:rsidRPr="000F0D5E">
        <w:rPr>
          <w:szCs w:val="16"/>
        </w:rPr>
        <w:t xml:space="preserve"> pelo projeto e d</w:t>
      </w:r>
      <w:r w:rsidR="007719D2">
        <w:rPr>
          <w:szCs w:val="16"/>
        </w:rPr>
        <w:t>escreva</w:t>
      </w:r>
      <w:r w:rsidR="000F0D5E">
        <w:rPr>
          <w:szCs w:val="16"/>
        </w:rPr>
        <w:t xml:space="preserve"> </w:t>
      </w:r>
      <w:r w:rsidR="000F0D5E" w:rsidRPr="000F0D5E">
        <w:rPr>
          <w:szCs w:val="16"/>
        </w:rPr>
        <w:t>seus interesses, envolvimento e impacto no sucesso do projeto</w:t>
      </w:r>
      <w:r>
        <w:rPr>
          <w:szCs w:val="16"/>
        </w:rPr>
        <w:t>]</w:t>
      </w:r>
    </w:p>
    <w:p w:rsidR="00CF544E" w:rsidRDefault="00CF544E" w:rsidP="00CF544E">
      <w:pPr>
        <w:tabs>
          <w:tab w:val="num" w:pos="750"/>
        </w:tabs>
      </w:pPr>
    </w:p>
    <w:p w:rsidR="00CF544E" w:rsidRPr="00244C1A" w:rsidRDefault="00CF544E" w:rsidP="00CF544E">
      <w:pPr>
        <w:tabs>
          <w:tab w:val="num" w:pos="750"/>
        </w:tabs>
      </w:pPr>
    </w:p>
    <w:p w:rsidR="00230488" w:rsidRPr="00AA3C95" w:rsidRDefault="00230488" w:rsidP="00472982">
      <w:pPr>
        <w:pStyle w:val="Heading1"/>
      </w:pPr>
      <w:bookmarkStart w:id="18" w:name="_Toc404963525"/>
      <w:bookmarkStart w:id="19" w:name="_Toc423722113"/>
      <w:r w:rsidRPr="00AA3C95">
        <w:t>Orçamento e Estimativa dos Esforços</w:t>
      </w:r>
      <w:bookmarkEnd w:id="18"/>
      <w:bookmarkEnd w:id="19"/>
    </w:p>
    <w:p w:rsidR="00CF544E" w:rsidRPr="00244C1A" w:rsidRDefault="00CF544E" w:rsidP="00323FAA">
      <w:pPr>
        <w:pStyle w:val="Comments"/>
      </w:pPr>
      <w:r>
        <w:rPr>
          <w:szCs w:val="16"/>
        </w:rPr>
        <w:t>[</w:t>
      </w:r>
      <w:hyperlink r:id="rId11" w:tooltip="Determinar o orçamento" w:history="1">
        <w:r w:rsidR="00F04CC7" w:rsidRPr="00F96AD2">
          <w:rPr>
            <w:rStyle w:val="Hyperlink"/>
          </w:rPr>
          <w:t>Determin</w:t>
        </w:r>
        <w:r w:rsidR="00F04CC7">
          <w:rPr>
            <w:rStyle w:val="Hyperlink"/>
          </w:rPr>
          <w:t>e</w:t>
        </w:r>
        <w:r w:rsidR="00F04CC7" w:rsidRPr="00F96AD2">
          <w:rPr>
            <w:rStyle w:val="Hyperlink"/>
          </w:rPr>
          <w:t xml:space="preserve"> o orçamento</w:t>
        </w:r>
      </w:hyperlink>
      <w:r w:rsidR="00F04CC7">
        <w:rPr>
          <w:szCs w:val="16"/>
        </w:rPr>
        <w:t xml:space="preserve"> e</w:t>
      </w:r>
      <w:r w:rsidR="00230488">
        <w:rPr>
          <w:szCs w:val="16"/>
        </w:rPr>
        <w:t>stim</w:t>
      </w:r>
      <w:r w:rsidR="00F04CC7">
        <w:rPr>
          <w:szCs w:val="16"/>
        </w:rPr>
        <w:t>ando</w:t>
      </w:r>
      <w:r w:rsidR="00230488">
        <w:rPr>
          <w:szCs w:val="16"/>
        </w:rPr>
        <w:t xml:space="preserve"> os </w:t>
      </w:r>
      <w:r w:rsidR="00230488" w:rsidRPr="00230488">
        <w:rPr>
          <w:szCs w:val="16"/>
        </w:rPr>
        <w:t xml:space="preserve">recursos </w:t>
      </w:r>
      <w:r w:rsidR="00230488">
        <w:rPr>
          <w:szCs w:val="16"/>
        </w:rPr>
        <w:t xml:space="preserve">necessários para </w:t>
      </w:r>
      <w:r w:rsidRPr="00244C1A">
        <w:rPr>
          <w:szCs w:val="16"/>
        </w:rPr>
        <w:t xml:space="preserve">o </w:t>
      </w:r>
      <w:r w:rsidR="00323FAA" w:rsidRPr="00244C1A">
        <w:rPr>
          <w:szCs w:val="16"/>
        </w:rPr>
        <w:t>projeto</w:t>
      </w:r>
      <w:r w:rsidR="00323FAA">
        <w:rPr>
          <w:szCs w:val="16"/>
        </w:rPr>
        <w:t>. ]</w:t>
      </w:r>
    </w:p>
    <w:p w:rsidR="007579D4" w:rsidRDefault="007579D4" w:rsidP="00472982">
      <w:pPr>
        <w:tabs>
          <w:tab w:val="left" w:pos="3000"/>
        </w:tabs>
      </w:pPr>
    </w:p>
    <w:p w:rsidR="00CF544E" w:rsidRDefault="00472982" w:rsidP="00472982">
      <w:pPr>
        <w:tabs>
          <w:tab w:val="left" w:pos="3000"/>
        </w:tabs>
      </w:pPr>
      <w:r>
        <w:tab/>
      </w:r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7B5F7C" w:rsidP="002D679E">
            <w:pPr>
              <w:pStyle w:val="Tabela"/>
            </w:pPr>
            <w:r>
              <w:t>Solicitante</w:t>
            </w:r>
            <w:r w:rsidR="008843C9">
              <w:t xml:space="preserve">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FFF" w:rsidRDefault="00013FFF" w:rsidP="005E1593">
      <w:r>
        <w:separator/>
      </w:r>
    </w:p>
  </w:endnote>
  <w:endnote w:type="continuationSeparator" w:id="0">
    <w:p w:rsidR="00013FFF" w:rsidRDefault="00013FF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6419CA" w:rsidRPr="006419CA" w:rsidTr="009D29B2">
      <w:trPr>
        <w:jc w:val="center"/>
      </w:trPr>
      <w:tc>
        <w:tcPr>
          <w:tcW w:w="2500" w:type="pct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2419F">
            <w:rPr>
              <w:noProof/>
              <w:color w:val="244061" w:themeColor="accent1" w:themeShade="80"/>
            </w:rPr>
            <w:t>Business Case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6419CA" w:rsidRPr="006419CA" w:rsidRDefault="006419CA" w:rsidP="002E5B1C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022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E5B1C" w:rsidRPr="006419CA" w:rsidTr="009D29B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2133124225"/>
          <w:placeholder>
            <w:docPart w:val="0D40873111CF4A00A794197B2301A2F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2E5B1C" w:rsidRPr="006419CA" w:rsidRDefault="002E5B1C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:rsidR="002E5B1C" w:rsidRPr="006419CA" w:rsidRDefault="00013FFF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2E5B1C" w:rsidRPr="00A816A5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FFF" w:rsidRDefault="00013FFF" w:rsidP="005E1593">
      <w:r>
        <w:separator/>
      </w:r>
    </w:p>
  </w:footnote>
  <w:footnote w:type="continuationSeparator" w:id="0">
    <w:p w:rsidR="00013FFF" w:rsidRDefault="00013FF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2E5B1C" w:rsidRPr="00AD691F" w:rsidTr="002E5B1C">
      <w:trPr>
        <w:trHeight w:val="567"/>
        <w:jc w:val="center"/>
      </w:trPr>
      <w:tc>
        <w:tcPr>
          <w:tcW w:w="6492" w:type="dxa"/>
          <w:vAlign w:val="center"/>
        </w:tcPr>
        <w:p w:rsidR="002E5B1C" w:rsidRPr="00323FAA" w:rsidRDefault="002E5B1C" w:rsidP="005E1593">
          <w:pPr>
            <w:pStyle w:val="Header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TITLE   \* MERGEFORMAT </w:instrText>
          </w:r>
          <w:r w:rsidRPr="00323FAA">
            <w:fldChar w:fldCharType="separate"/>
          </w:r>
          <w:r w:rsidRPr="00323FAA">
            <w:rPr>
              <w:sz w:val="22"/>
            </w:rPr>
            <w:t>Business Case</w:t>
          </w:r>
          <w:r w:rsidRPr="00323FA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2E5B1C" w:rsidRPr="00AD691F" w:rsidRDefault="00323FAA" w:rsidP="00323FAA">
          <w:pPr>
            <w:pStyle w:val="Comments"/>
          </w:pPr>
          <w:r>
            <w:rPr>
              <w:noProof/>
            </w:rPr>
            <w:drawing>
              <wp:inline distT="0" distB="0" distL="0" distR="0" wp14:anchorId="05DDDE6D" wp14:editId="2BAAB957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E5B1C" w:rsidRPr="00A10908" w:rsidTr="002E5B1C">
      <w:trPr>
        <w:trHeight w:val="567"/>
        <w:jc w:val="center"/>
      </w:trPr>
      <w:tc>
        <w:tcPr>
          <w:tcW w:w="6492" w:type="dxa"/>
          <w:vAlign w:val="center"/>
        </w:tcPr>
        <w:p w:rsidR="002E5B1C" w:rsidRPr="00323FAA" w:rsidRDefault="008E5FD8" w:rsidP="002D679E">
          <w:pPr>
            <w:pStyle w:val="Header"/>
            <w:rPr>
              <w:sz w:val="22"/>
            </w:rPr>
          </w:pPr>
          <w:r w:rsidRPr="00323FAA">
            <w:fldChar w:fldCharType="begin"/>
          </w:r>
          <w:r w:rsidRPr="00323FAA">
            <w:rPr>
              <w:sz w:val="22"/>
            </w:rPr>
            <w:instrText xml:space="preserve"> SUBJECT   \* MERGEFORMAT </w:instrText>
          </w:r>
          <w:r w:rsidRPr="00323FAA">
            <w:fldChar w:fldCharType="separate"/>
          </w:r>
          <w:r w:rsidR="002E5B1C" w:rsidRPr="00323FAA">
            <w:rPr>
              <w:sz w:val="22"/>
            </w:rPr>
            <w:t>Nome do Projeto</w:t>
          </w:r>
          <w:r w:rsidRPr="00323FAA">
            <w:fldChar w:fldCharType="end"/>
          </w:r>
        </w:p>
      </w:tc>
      <w:tc>
        <w:tcPr>
          <w:tcW w:w="1956" w:type="dxa"/>
          <w:vMerge/>
          <w:vAlign w:val="center"/>
        </w:tcPr>
        <w:p w:rsidR="002E5B1C" w:rsidRPr="00A10908" w:rsidRDefault="002E5B1C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B57F2"/>
    <w:multiLevelType w:val="hybridMultilevel"/>
    <w:tmpl w:val="4AA2757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36"/>
    <w:rsid w:val="00013FFF"/>
    <w:rsid w:val="000909BF"/>
    <w:rsid w:val="000E2853"/>
    <w:rsid w:val="000F0D5E"/>
    <w:rsid w:val="0010522B"/>
    <w:rsid w:val="00163821"/>
    <w:rsid w:val="001D02B0"/>
    <w:rsid w:val="001D497F"/>
    <w:rsid w:val="001F3D30"/>
    <w:rsid w:val="00230488"/>
    <w:rsid w:val="00274187"/>
    <w:rsid w:val="0029024F"/>
    <w:rsid w:val="002B45D4"/>
    <w:rsid w:val="002C2B6B"/>
    <w:rsid w:val="002E5B1C"/>
    <w:rsid w:val="002F311E"/>
    <w:rsid w:val="00323FAA"/>
    <w:rsid w:val="00331443"/>
    <w:rsid w:val="00341B09"/>
    <w:rsid w:val="0034544C"/>
    <w:rsid w:val="003850F4"/>
    <w:rsid w:val="003B326E"/>
    <w:rsid w:val="003D377B"/>
    <w:rsid w:val="0042609D"/>
    <w:rsid w:val="00472982"/>
    <w:rsid w:val="004B2855"/>
    <w:rsid w:val="004B60F1"/>
    <w:rsid w:val="004E5C87"/>
    <w:rsid w:val="004F7385"/>
    <w:rsid w:val="0055540E"/>
    <w:rsid w:val="00567B67"/>
    <w:rsid w:val="005A063C"/>
    <w:rsid w:val="005E1593"/>
    <w:rsid w:val="005F487B"/>
    <w:rsid w:val="006419CA"/>
    <w:rsid w:val="00663704"/>
    <w:rsid w:val="006A233C"/>
    <w:rsid w:val="006B31CC"/>
    <w:rsid w:val="006D67AF"/>
    <w:rsid w:val="006E41BA"/>
    <w:rsid w:val="00715235"/>
    <w:rsid w:val="00731F36"/>
    <w:rsid w:val="00743E89"/>
    <w:rsid w:val="007532C9"/>
    <w:rsid w:val="007579D4"/>
    <w:rsid w:val="007719D2"/>
    <w:rsid w:val="00783E24"/>
    <w:rsid w:val="007A054B"/>
    <w:rsid w:val="007B5F7C"/>
    <w:rsid w:val="007D4FCF"/>
    <w:rsid w:val="00842903"/>
    <w:rsid w:val="00871E89"/>
    <w:rsid w:val="008843C9"/>
    <w:rsid w:val="008961DC"/>
    <w:rsid w:val="008E5FD8"/>
    <w:rsid w:val="009A425C"/>
    <w:rsid w:val="009D29B2"/>
    <w:rsid w:val="00AC022F"/>
    <w:rsid w:val="00AE1992"/>
    <w:rsid w:val="00B93271"/>
    <w:rsid w:val="00B9552F"/>
    <w:rsid w:val="00C2419F"/>
    <w:rsid w:val="00C52528"/>
    <w:rsid w:val="00C7042E"/>
    <w:rsid w:val="00C97055"/>
    <w:rsid w:val="00CA7F3F"/>
    <w:rsid w:val="00CE2B3B"/>
    <w:rsid w:val="00CF544E"/>
    <w:rsid w:val="00D37957"/>
    <w:rsid w:val="00DA5EB3"/>
    <w:rsid w:val="00E04E66"/>
    <w:rsid w:val="00E14B40"/>
    <w:rsid w:val="00E34C15"/>
    <w:rsid w:val="00E879E4"/>
    <w:rsid w:val="00F04CC7"/>
    <w:rsid w:val="00F463E7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C33FF7-004A-4F59-8859-5365661F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FA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itle">
    <w:name w:val="Title"/>
    <w:basedOn w:val="Normal"/>
    <w:next w:val="Normal"/>
    <w:link w:val="TitleChar"/>
    <w:qFormat/>
    <w:rsid w:val="00CF544E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F544E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97055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970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05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E5B1C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323FAA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323FAA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323FAA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323FAA"/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323F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business-ca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determinar-o-orcamento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analise-de-custo-benefic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o-que-e-um-projet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40873111CF4A00A794197B2301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F6C79-5A35-4485-B111-ACE4DF290EA2}"/>
      </w:docPartPr>
      <w:docPartBody>
        <w:p w:rsidR="006067EA" w:rsidRDefault="00AD4D25">
          <w:r w:rsidRPr="00A816A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25"/>
    <w:rsid w:val="002361F8"/>
    <w:rsid w:val="004645BC"/>
    <w:rsid w:val="006067EA"/>
    <w:rsid w:val="00667643"/>
    <w:rsid w:val="00773333"/>
    <w:rsid w:val="00866A5E"/>
    <w:rsid w:val="00954950"/>
    <w:rsid w:val="00AD4D25"/>
    <w:rsid w:val="00E9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2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D2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D28A7-AC39-437F-B7E7-FDFC9A85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126</TotalTime>
  <Pages>1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PMO Escritório de Projetos</Company>
  <LinksUpToDate>false</LinksUpToDate>
  <CharactersWithSpaces>2764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31</cp:revision>
  <dcterms:created xsi:type="dcterms:W3CDTF">2011-09-20T00:36:00Z</dcterms:created>
  <dcterms:modified xsi:type="dcterms:W3CDTF">2018-06-11T20:29:00Z</dcterms:modified>
</cp:coreProperties>
</file>