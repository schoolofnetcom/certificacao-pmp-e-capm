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379A8" w:rsidRPr="000F71E0" w:rsidTr="001000A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379A8" w:rsidRPr="000F71E0" w:rsidTr="001000A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379A8" w:rsidRPr="00C52528" w:rsidTr="001000A2">
        <w:trPr>
          <w:trHeight w:val="340"/>
        </w:trPr>
        <w:tc>
          <w:tcPr>
            <w:tcW w:w="737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</w:tr>
    </w:tbl>
    <w:p w:rsidR="002379A8" w:rsidRDefault="002379A8" w:rsidP="003D377B"/>
    <w:p w:rsidR="008843C9" w:rsidRDefault="008843C9" w:rsidP="001A7307">
      <w:pPr>
        <w:pStyle w:val="Heading1"/>
      </w:pPr>
      <w:r w:rsidRPr="008843C9">
        <w:t>Objetivos deste documento</w:t>
      </w:r>
    </w:p>
    <w:p w:rsidR="003D377B" w:rsidRDefault="00BF3847" w:rsidP="003D377B">
      <w:r>
        <w:t>Classificar o projeto dentro do portfólio de projetos.</w:t>
      </w:r>
    </w:p>
    <w:p w:rsidR="008843C9" w:rsidRDefault="008843C9" w:rsidP="003D377B"/>
    <w:p w:rsidR="0064309B" w:rsidRDefault="0064309B" w:rsidP="0064309B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64309B" w:rsidRPr="00057D0A" w:rsidRDefault="0064309B" w:rsidP="0064309B">
      <w:pPr>
        <w:pStyle w:val="Comments"/>
      </w:pPr>
      <w:r w:rsidRPr="00057D0A">
        <w:t>[</w:t>
      </w:r>
      <w:r>
        <w:t>Descreva a situação atual, as necessidades do negócio e porque o projeto deve ser aprovado</w:t>
      </w:r>
      <w:r w:rsidRPr="00057D0A">
        <w:t>. ]</w:t>
      </w:r>
    </w:p>
    <w:p w:rsidR="0064309B" w:rsidRDefault="0064309B" w:rsidP="003D377B"/>
    <w:p w:rsidR="0064309B" w:rsidRDefault="0064309B" w:rsidP="003D377B"/>
    <w:p w:rsidR="00BD1E18" w:rsidRPr="006D101A" w:rsidRDefault="00BD1E18" w:rsidP="001A7307">
      <w:pPr>
        <w:pStyle w:val="Heading1"/>
      </w:pPr>
      <w:r>
        <w:t>Descrição sumária</w:t>
      </w:r>
    </w:p>
    <w:p w:rsidR="00BD1E18" w:rsidRPr="006D101A" w:rsidRDefault="00BD1E18" w:rsidP="002379A8">
      <w:pPr>
        <w:pStyle w:val="Comments"/>
      </w:pPr>
      <w:r>
        <w:t>[</w:t>
      </w:r>
      <w:r w:rsidR="00CC3929">
        <w:t>D</w:t>
      </w:r>
      <w:r w:rsidRPr="006D101A">
        <w:t>escr</w:t>
      </w:r>
      <w:r w:rsidR="00EB052F">
        <w:t xml:space="preserve">eva de forma breve </w:t>
      </w:r>
      <w:r w:rsidRPr="006D101A">
        <w:t>o</w:t>
      </w:r>
      <w:r w:rsidR="00EB052F">
        <w:t>s</w:t>
      </w:r>
      <w:r>
        <w:t xml:space="preserve"> requisitos e características dos produtos a serem </w:t>
      </w:r>
      <w:r w:rsidR="002379A8">
        <w:t>entregues</w:t>
      </w:r>
      <w:r w:rsidR="002379A8" w:rsidRPr="006D101A">
        <w:t>.</w:t>
      </w:r>
      <w:r w:rsidR="002379A8">
        <w:t xml:space="preserve"> ]</w:t>
      </w:r>
    </w:p>
    <w:p w:rsidR="00BD1E18" w:rsidRDefault="00BD1E18" w:rsidP="00BD1E18">
      <w:pPr>
        <w:pStyle w:val="TableText"/>
        <w:rPr>
          <w:rFonts w:ascii="Arial" w:hAnsi="Arial" w:cs="Arial"/>
          <w:lang w:val="pt-BR"/>
        </w:rPr>
      </w:pPr>
    </w:p>
    <w:p w:rsidR="00BD1E18" w:rsidRDefault="00BD1E18" w:rsidP="00BD1E18">
      <w:pPr>
        <w:pStyle w:val="TableText"/>
        <w:rPr>
          <w:rFonts w:ascii="Arial" w:hAnsi="Arial" w:cs="Arial"/>
          <w:lang w:val="pt-BR"/>
        </w:rPr>
      </w:pPr>
    </w:p>
    <w:p w:rsidR="006B031C" w:rsidRDefault="006B031C" w:rsidP="003D377B"/>
    <w:p w:rsidR="006B031C" w:rsidRDefault="006B031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822FC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F822FC"/>
        </w:tc>
        <w:tc>
          <w:tcPr>
            <w:tcW w:w="1559" w:type="dxa"/>
            <w:vAlign w:val="center"/>
          </w:tcPr>
          <w:p w:rsidR="008843C9" w:rsidRPr="00C52528" w:rsidRDefault="008843C9" w:rsidP="00F822FC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822FC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8843C9" w:rsidRPr="00C52528" w:rsidRDefault="008843C9" w:rsidP="00F822FC"/>
        </w:tc>
        <w:tc>
          <w:tcPr>
            <w:tcW w:w="1559" w:type="dxa"/>
            <w:vAlign w:val="center"/>
          </w:tcPr>
          <w:p w:rsidR="008843C9" w:rsidRPr="00C52528" w:rsidRDefault="008843C9" w:rsidP="00F822FC"/>
        </w:tc>
      </w:tr>
    </w:tbl>
    <w:p w:rsidR="008843C9" w:rsidRDefault="008843C9" w:rsidP="003D377B"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5F2" w:rsidRDefault="00D925F2" w:rsidP="005E1593">
      <w:r>
        <w:separator/>
      </w:r>
    </w:p>
  </w:endnote>
  <w:endnote w:type="continuationSeparator" w:id="0">
    <w:p w:rsidR="00D925F2" w:rsidRDefault="00D925F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:rsidTr="00AB2174">
      <w:trPr>
        <w:jc w:val="center"/>
      </w:trPr>
      <w:tc>
        <w:tcPr>
          <w:tcW w:w="2500" w:type="pct"/>
          <w:vAlign w:val="center"/>
        </w:tcPr>
        <w:p w:rsidR="006419CA" w:rsidRPr="006419CA" w:rsidRDefault="006419CA" w:rsidP="00F822FC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96168">
            <w:rPr>
              <w:noProof/>
              <w:color w:val="244061" w:themeColor="accent1" w:themeShade="80"/>
            </w:rPr>
            <w:t>Solicitacao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6419CA" w:rsidRPr="006419CA" w:rsidRDefault="006419CA" w:rsidP="00941F0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F0F7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F0F7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41F08" w:rsidRPr="006419CA" w:rsidTr="00AB217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797670292"/>
          <w:placeholder>
            <w:docPart w:val="9092A48350584C748BCF7D0FD0B509A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941F08" w:rsidRPr="006419CA" w:rsidRDefault="00941F08" w:rsidP="00F822FC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:rsidR="00941F08" w:rsidRPr="006419CA" w:rsidRDefault="00D925F2" w:rsidP="00F822FC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41F08" w:rsidRPr="005572F5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5F2" w:rsidRDefault="00D925F2" w:rsidP="005E1593">
      <w:r>
        <w:separator/>
      </w:r>
    </w:p>
  </w:footnote>
  <w:footnote w:type="continuationSeparator" w:id="0">
    <w:p w:rsidR="00D925F2" w:rsidRDefault="00D925F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14045" w:rsidRPr="00AD691F" w:rsidTr="00614045">
      <w:trPr>
        <w:trHeight w:val="567"/>
        <w:jc w:val="center"/>
      </w:trPr>
      <w:tc>
        <w:tcPr>
          <w:tcW w:w="6492" w:type="dxa"/>
          <w:vAlign w:val="center"/>
        </w:tcPr>
        <w:p w:rsidR="00614045" w:rsidRPr="002379A8" w:rsidRDefault="00614045" w:rsidP="005E1593">
          <w:pPr>
            <w:pStyle w:val="Header"/>
            <w:rPr>
              <w:sz w:val="22"/>
              <w:szCs w:val="22"/>
            </w:rPr>
          </w:pPr>
          <w:r w:rsidRPr="002379A8">
            <w:fldChar w:fldCharType="begin"/>
          </w:r>
          <w:r w:rsidRPr="002379A8">
            <w:rPr>
              <w:sz w:val="22"/>
              <w:szCs w:val="22"/>
            </w:rPr>
            <w:instrText xml:space="preserve"> TITLE   \* MERGEFORMAT </w:instrText>
          </w:r>
          <w:r w:rsidRPr="002379A8">
            <w:fldChar w:fldCharType="separate"/>
          </w:r>
          <w:r w:rsidRPr="002379A8">
            <w:rPr>
              <w:sz w:val="22"/>
              <w:szCs w:val="22"/>
            </w:rPr>
            <w:t>Solicitação do Projeto</w:t>
          </w:r>
          <w:r w:rsidRPr="002379A8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14045" w:rsidRPr="00AD691F" w:rsidRDefault="002379A8" w:rsidP="00F822FC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4045" w:rsidRPr="00A10908" w:rsidTr="00614045">
      <w:trPr>
        <w:trHeight w:val="567"/>
        <w:jc w:val="center"/>
      </w:trPr>
      <w:tc>
        <w:tcPr>
          <w:tcW w:w="6492" w:type="dxa"/>
          <w:vAlign w:val="center"/>
        </w:tcPr>
        <w:p w:rsidR="00614045" w:rsidRPr="002379A8" w:rsidRDefault="00960179" w:rsidP="00F822FC">
          <w:pPr>
            <w:pStyle w:val="Header"/>
            <w:rPr>
              <w:sz w:val="22"/>
              <w:szCs w:val="22"/>
            </w:rPr>
          </w:pPr>
          <w:r w:rsidRPr="002379A8">
            <w:fldChar w:fldCharType="begin"/>
          </w:r>
          <w:r w:rsidRPr="002379A8">
            <w:rPr>
              <w:sz w:val="22"/>
              <w:szCs w:val="22"/>
            </w:rPr>
            <w:instrText xml:space="preserve"> SUBJECT   \* MERGEFORMAT </w:instrText>
          </w:r>
          <w:r w:rsidRPr="002379A8">
            <w:fldChar w:fldCharType="separate"/>
          </w:r>
          <w:r w:rsidR="00614045" w:rsidRPr="002379A8">
            <w:rPr>
              <w:sz w:val="22"/>
              <w:szCs w:val="22"/>
            </w:rPr>
            <w:t>Nome do Projeto</w:t>
          </w:r>
          <w:r w:rsidRPr="002379A8">
            <w:fldChar w:fldCharType="end"/>
          </w:r>
        </w:p>
      </w:tc>
      <w:tc>
        <w:tcPr>
          <w:tcW w:w="1956" w:type="dxa"/>
          <w:vMerge/>
          <w:vAlign w:val="center"/>
        </w:tcPr>
        <w:p w:rsidR="00614045" w:rsidRPr="00A10908" w:rsidRDefault="00614045" w:rsidP="00F822FC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18"/>
    <w:rsid w:val="00082281"/>
    <w:rsid w:val="000B4C27"/>
    <w:rsid w:val="000E2853"/>
    <w:rsid w:val="000E5DB3"/>
    <w:rsid w:val="00167C8C"/>
    <w:rsid w:val="00196168"/>
    <w:rsid w:val="001A7307"/>
    <w:rsid w:val="001D497F"/>
    <w:rsid w:val="001F3D30"/>
    <w:rsid w:val="00210E17"/>
    <w:rsid w:val="002379A8"/>
    <w:rsid w:val="00274187"/>
    <w:rsid w:val="00331443"/>
    <w:rsid w:val="00333F9F"/>
    <w:rsid w:val="003352DF"/>
    <w:rsid w:val="00341B09"/>
    <w:rsid w:val="0034544C"/>
    <w:rsid w:val="003741EF"/>
    <w:rsid w:val="003A1C34"/>
    <w:rsid w:val="003B19F5"/>
    <w:rsid w:val="003C37BC"/>
    <w:rsid w:val="003D377B"/>
    <w:rsid w:val="0042609D"/>
    <w:rsid w:val="004662E1"/>
    <w:rsid w:val="0049134D"/>
    <w:rsid w:val="004B2855"/>
    <w:rsid w:val="004B41CE"/>
    <w:rsid w:val="004B60F1"/>
    <w:rsid w:val="004C02E3"/>
    <w:rsid w:val="005156EB"/>
    <w:rsid w:val="00545135"/>
    <w:rsid w:val="0055540E"/>
    <w:rsid w:val="005931B3"/>
    <w:rsid w:val="005E1593"/>
    <w:rsid w:val="005F487B"/>
    <w:rsid w:val="00614045"/>
    <w:rsid w:val="006419CA"/>
    <w:rsid w:val="0064309B"/>
    <w:rsid w:val="006566A0"/>
    <w:rsid w:val="00663704"/>
    <w:rsid w:val="006911EC"/>
    <w:rsid w:val="006A233C"/>
    <w:rsid w:val="006B031C"/>
    <w:rsid w:val="006E71BA"/>
    <w:rsid w:val="00743E89"/>
    <w:rsid w:val="007A054B"/>
    <w:rsid w:val="00833677"/>
    <w:rsid w:val="00842903"/>
    <w:rsid w:val="00871E89"/>
    <w:rsid w:val="008843C9"/>
    <w:rsid w:val="008D7AD7"/>
    <w:rsid w:val="00920679"/>
    <w:rsid w:val="00941F08"/>
    <w:rsid w:val="00960179"/>
    <w:rsid w:val="009A5468"/>
    <w:rsid w:val="009D5360"/>
    <w:rsid w:val="00A53681"/>
    <w:rsid w:val="00AB2174"/>
    <w:rsid w:val="00AE1992"/>
    <w:rsid w:val="00B24A4D"/>
    <w:rsid w:val="00B8753E"/>
    <w:rsid w:val="00BA0929"/>
    <w:rsid w:val="00BD01E3"/>
    <w:rsid w:val="00BD1E18"/>
    <w:rsid w:val="00BF3847"/>
    <w:rsid w:val="00C52528"/>
    <w:rsid w:val="00CC17C4"/>
    <w:rsid w:val="00CC3929"/>
    <w:rsid w:val="00CD1D94"/>
    <w:rsid w:val="00CE2B3B"/>
    <w:rsid w:val="00D37957"/>
    <w:rsid w:val="00D925F2"/>
    <w:rsid w:val="00DA76BC"/>
    <w:rsid w:val="00E34C15"/>
    <w:rsid w:val="00E62156"/>
    <w:rsid w:val="00EB052F"/>
    <w:rsid w:val="00F822FC"/>
    <w:rsid w:val="00F920BF"/>
    <w:rsid w:val="00FB5A09"/>
    <w:rsid w:val="00FD46E7"/>
    <w:rsid w:val="00FF0F7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18198A-F5D4-4765-AA39-020A78F5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9A8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customStyle="1" w:styleId="TableText">
    <w:name w:val="Table Text"/>
    <w:basedOn w:val="Normal"/>
    <w:rsid w:val="00BD1E18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41F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1F08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2379A8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379A8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379A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379A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92A48350584C748BCF7D0FD0B50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33F27-956A-4F9F-BA62-0B449CACB10F}"/>
      </w:docPartPr>
      <w:docPartBody>
        <w:p w:rsidR="007F3E82" w:rsidRDefault="00DB3F80">
          <w:r w:rsidRPr="005572F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80"/>
    <w:rsid w:val="002E7CAC"/>
    <w:rsid w:val="00343DFC"/>
    <w:rsid w:val="007F3E82"/>
    <w:rsid w:val="00811965"/>
    <w:rsid w:val="00851052"/>
    <w:rsid w:val="008A51F5"/>
    <w:rsid w:val="008B4994"/>
    <w:rsid w:val="00DB3F80"/>
    <w:rsid w:val="00E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Solicitação do Projeto</vt:lpstr>
    </vt:vector>
  </TitlesOfParts>
  <Company>PMO Escritório de Projetos</Company>
  <LinksUpToDate>false</LinksUpToDate>
  <CharactersWithSpaces>471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do Projeto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27</cp:revision>
  <dcterms:created xsi:type="dcterms:W3CDTF">2011-09-20T02:33:00Z</dcterms:created>
  <dcterms:modified xsi:type="dcterms:W3CDTF">2016-09-28T20:03:00Z</dcterms:modified>
</cp:coreProperties>
</file>