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724B18" w:rsidRPr="000F71E0" w:rsidTr="00DA6E2F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bookmarkStart w:id="0" w:name="_GoBack"/>
            <w:bookmarkEnd w:id="0"/>
            <w:r w:rsidRPr="000F71E0">
              <w:rPr>
                <w:b/>
              </w:rPr>
              <w:t>Controle de Versões</w:t>
            </w:r>
          </w:p>
        </w:tc>
      </w:tr>
      <w:tr w:rsidR="00724B18" w:rsidRPr="000F71E0" w:rsidTr="00DA6E2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724B18" w:rsidRPr="00C52528" w:rsidTr="00DA6E2F">
        <w:trPr>
          <w:trHeight w:val="340"/>
        </w:trPr>
        <w:tc>
          <w:tcPr>
            <w:tcW w:w="737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</w:tr>
    </w:tbl>
    <w:p w:rsidR="0055540E" w:rsidRDefault="0055540E" w:rsidP="003D377B"/>
    <w:p w:rsidR="00217A04" w:rsidRPr="00057D0A" w:rsidRDefault="008843C9" w:rsidP="0086122C">
      <w:pPr>
        <w:pStyle w:val="Heading1"/>
        <w:numPr>
          <w:ilvl w:val="0"/>
          <w:numId w:val="0"/>
        </w:numPr>
      </w:pPr>
      <w:r w:rsidRPr="008843C9">
        <w:t>Objetivos deste documento</w:t>
      </w:r>
    </w:p>
    <w:p w:rsidR="003D377B" w:rsidRDefault="00B36609" w:rsidP="003D377B">
      <w:r>
        <w:t xml:space="preserve">Descrever de forma detalhada todas as entregas e pacotes de trabalho definidos na </w:t>
      </w:r>
      <w:hyperlink r:id="rId8" w:tooltip="Estrutura Analítica do Projeto" w:history="1">
        <w:r w:rsidR="00CF2C10" w:rsidRPr="00CF2C10">
          <w:rPr>
            <w:rStyle w:val="Hyperlink"/>
          </w:rPr>
          <w:t>EAP - Estrutura Analítica do Projeto</w:t>
        </w:r>
      </w:hyperlink>
      <w:r w:rsidR="008B0EF7">
        <w:t>.</w:t>
      </w:r>
    </w:p>
    <w:p w:rsidR="008B0EF7" w:rsidRDefault="008B0EF7" w:rsidP="003D377B"/>
    <w:p w:rsidR="008843C9" w:rsidRDefault="008843C9" w:rsidP="003D377B"/>
    <w:p w:rsidR="001B3ABC" w:rsidRDefault="001B3ABC" w:rsidP="00B36609">
      <w:pPr>
        <w:pStyle w:val="Heading1"/>
      </w:pPr>
      <w:r>
        <w:t>Gerenciamento de Projetos</w:t>
      </w:r>
    </w:p>
    <w:p w:rsidR="001B3ABC" w:rsidRDefault="001B3ABC" w:rsidP="001B3ABC">
      <w:pPr>
        <w:pStyle w:val="Heading2"/>
      </w:pPr>
      <w:r>
        <w:t>Iniciação</w:t>
      </w:r>
    </w:p>
    <w:p w:rsidR="001B3ABC" w:rsidRDefault="001B3ABC" w:rsidP="001B3ABC"/>
    <w:p w:rsidR="001B3ABC" w:rsidRDefault="001B3ABC" w:rsidP="001B3ABC">
      <w:pPr>
        <w:pStyle w:val="Heading2"/>
      </w:pPr>
      <w:r>
        <w:t>Planejamento</w:t>
      </w:r>
    </w:p>
    <w:p w:rsidR="001B3ABC" w:rsidRDefault="001B3ABC" w:rsidP="001B3ABC"/>
    <w:p w:rsidR="001B3ABC" w:rsidRDefault="001B3ABC" w:rsidP="001B3ABC">
      <w:pPr>
        <w:pStyle w:val="Heading2"/>
      </w:pPr>
      <w:r>
        <w:t>Controle</w:t>
      </w:r>
    </w:p>
    <w:p w:rsidR="001B3ABC" w:rsidRDefault="001B3ABC" w:rsidP="001B3ABC"/>
    <w:p w:rsidR="001B3ABC" w:rsidRDefault="001B3ABC" w:rsidP="001B3ABC">
      <w:pPr>
        <w:pStyle w:val="Heading2"/>
      </w:pPr>
      <w:r>
        <w:t>Encerramento</w:t>
      </w:r>
    </w:p>
    <w:p w:rsidR="001B3ABC" w:rsidRDefault="001B3ABC" w:rsidP="001B3ABC"/>
    <w:p w:rsidR="001B3ABC" w:rsidRPr="001B3ABC" w:rsidRDefault="001B3ABC" w:rsidP="001B3ABC"/>
    <w:p w:rsidR="004B60F1" w:rsidRPr="00057D0A" w:rsidRDefault="001B3ABC" w:rsidP="00B36609">
      <w:pPr>
        <w:pStyle w:val="Heading1"/>
      </w:pPr>
      <w:r>
        <w:t xml:space="preserve">Fase </w:t>
      </w:r>
      <w:r w:rsidR="00B36609">
        <w:t>1</w:t>
      </w:r>
    </w:p>
    <w:p w:rsidR="008843C9" w:rsidRDefault="008843C9" w:rsidP="003D377B"/>
    <w:p w:rsidR="00217A04" w:rsidRDefault="001B3ABC" w:rsidP="00217A04">
      <w:pPr>
        <w:pStyle w:val="Heading2"/>
      </w:pPr>
      <w:r>
        <w:t xml:space="preserve">Entrega </w:t>
      </w:r>
      <w:r w:rsidR="00217A04">
        <w:t>1</w:t>
      </w:r>
    </w:p>
    <w:p w:rsidR="00217A04" w:rsidRDefault="00217A04" w:rsidP="003D377B"/>
    <w:p w:rsidR="00217A04" w:rsidRDefault="00217A04" w:rsidP="003D377B"/>
    <w:p w:rsidR="008843C9" w:rsidRDefault="00217A04" w:rsidP="00217A04">
      <w:pPr>
        <w:pStyle w:val="Heading1"/>
        <w:numPr>
          <w:ilvl w:val="0"/>
          <w:numId w:val="0"/>
        </w:numPr>
      </w:pPr>
      <w:r>
        <w:t>Informações Adicionais</w:t>
      </w:r>
    </w:p>
    <w:p w:rsidR="00217A04" w:rsidRDefault="00217A04" w:rsidP="003D377B"/>
    <w:p w:rsidR="00217A04" w:rsidRDefault="00217A04" w:rsidP="003D377B"/>
    <w:p w:rsidR="008843C9" w:rsidRDefault="000908A4" w:rsidP="000F71E0">
      <w:pPr>
        <w:pStyle w:val="Heading1"/>
        <w:numPr>
          <w:ilvl w:val="0"/>
          <w:numId w:val="0"/>
        </w:numPr>
      </w:pPr>
      <w:r>
        <w:t>Referências</w:t>
      </w:r>
    </w:p>
    <w:p w:rsidR="000908A4" w:rsidRDefault="000908A4" w:rsidP="003D377B"/>
    <w:p w:rsidR="000908A4" w:rsidRDefault="000908A4" w:rsidP="003D377B"/>
    <w:p w:rsidR="00724B18" w:rsidRPr="00AA3C95" w:rsidRDefault="00724B18" w:rsidP="00724B1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724B18" w:rsidRPr="00C52528" w:rsidTr="00DA6E2F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724B18" w:rsidRPr="00C52528" w:rsidTr="00DA6E2F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724B18" w:rsidRPr="00C52528" w:rsidTr="00DA6E2F">
        <w:trPr>
          <w:trHeight w:val="340"/>
        </w:trPr>
        <w:tc>
          <w:tcPr>
            <w:tcW w:w="2438" w:type="dxa"/>
            <w:vAlign w:val="center"/>
          </w:tcPr>
          <w:p w:rsidR="00724B18" w:rsidRPr="00CE3355" w:rsidRDefault="00724B18" w:rsidP="00DA6E2F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</w:tr>
      <w:tr w:rsidR="00724B18" w:rsidRPr="00C52528" w:rsidTr="00DA6E2F">
        <w:trPr>
          <w:trHeight w:val="340"/>
        </w:trPr>
        <w:tc>
          <w:tcPr>
            <w:tcW w:w="2438" w:type="dxa"/>
            <w:vAlign w:val="center"/>
          </w:tcPr>
          <w:p w:rsidR="00724B18" w:rsidRPr="00CE3355" w:rsidRDefault="00724B18" w:rsidP="00DA6E2F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</w:tr>
    </w:tbl>
    <w:p w:rsidR="008843C9" w:rsidRDefault="008843C9" w:rsidP="003D377B"/>
    <w:sectPr w:rsidR="008843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2EC" w:rsidRDefault="006822EC" w:rsidP="005E1593">
      <w:r>
        <w:separator/>
      </w:r>
    </w:p>
  </w:endnote>
  <w:endnote w:type="continuationSeparator" w:id="0">
    <w:p w:rsidR="006822EC" w:rsidRDefault="006822E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0AE" w:rsidRDefault="002010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DA1DE9" w:rsidRPr="006419CA" w:rsidTr="002010AE">
      <w:trPr>
        <w:jc w:val="center"/>
      </w:trPr>
      <w:tc>
        <w:tcPr>
          <w:tcW w:w="2739" w:type="dxa"/>
          <w:vAlign w:val="center"/>
        </w:tcPr>
        <w:p w:rsidR="00DA1DE9" w:rsidRPr="00377F0A" w:rsidRDefault="00DA1DE9" w:rsidP="00AC3F7B">
          <w:pPr>
            <w:pStyle w:val="Rodap"/>
          </w:pPr>
          <w:r w:rsidRPr="00377F0A">
            <w:fldChar w:fldCharType="begin"/>
          </w:r>
          <w:r w:rsidRPr="00377F0A">
            <w:instrText xml:space="preserve"> FILENAME </w:instrText>
          </w:r>
          <w:r w:rsidRPr="00377F0A">
            <w:fldChar w:fldCharType="separate"/>
          </w:r>
          <w:r w:rsidR="000035B8">
            <w:t>Dicionário da EAP</w:t>
          </w:r>
          <w:r w:rsidRPr="00377F0A">
            <w:fldChar w:fldCharType="end"/>
          </w:r>
        </w:p>
      </w:tc>
      <w:tc>
        <w:tcPr>
          <w:tcW w:w="5302" w:type="dxa"/>
          <w:vAlign w:val="center"/>
        </w:tcPr>
        <w:p w:rsidR="00DA1DE9" w:rsidRPr="004D3AE7" w:rsidRDefault="00DA1DE9" w:rsidP="002010AE">
          <w:pPr>
            <w:pStyle w:val="RodapDir"/>
          </w:pPr>
          <w:r w:rsidRPr="004D3AE7">
            <w:t xml:space="preserve">Página </w:t>
          </w:r>
          <w:r w:rsidRPr="004D3AE7">
            <w:fldChar w:fldCharType="begin"/>
          </w:r>
          <w:r w:rsidRPr="004D3AE7">
            <w:instrText xml:space="preserve"> PAGE </w:instrText>
          </w:r>
          <w:r w:rsidRPr="004D3AE7">
            <w:fldChar w:fldCharType="separate"/>
          </w:r>
          <w:r w:rsidR="00E634CA">
            <w:rPr>
              <w:noProof/>
            </w:rPr>
            <w:t>1</w:t>
          </w:r>
          <w:r w:rsidRPr="004D3AE7">
            <w:fldChar w:fldCharType="end"/>
          </w:r>
          <w:r w:rsidRPr="004D3AE7">
            <w:t xml:space="preserve"> de </w:t>
          </w:r>
          <w:r w:rsidR="003C115F">
            <w:rPr>
              <w:noProof/>
            </w:rPr>
            <w:fldChar w:fldCharType="begin"/>
          </w:r>
          <w:r w:rsidR="003C115F">
            <w:rPr>
              <w:noProof/>
            </w:rPr>
            <w:instrText xml:space="preserve"> NUMPAGES </w:instrText>
          </w:r>
          <w:r w:rsidR="003C115F">
            <w:rPr>
              <w:noProof/>
            </w:rPr>
            <w:fldChar w:fldCharType="separate"/>
          </w:r>
          <w:r w:rsidR="00E634CA">
            <w:rPr>
              <w:noProof/>
            </w:rPr>
            <w:t>1</w:t>
          </w:r>
          <w:r w:rsidR="003C115F">
            <w:rPr>
              <w:noProof/>
            </w:rPr>
            <w:fldChar w:fldCharType="end"/>
          </w:r>
        </w:p>
      </w:tc>
    </w:tr>
    <w:tr w:rsidR="002010AE" w:rsidRPr="006419CA" w:rsidTr="002010AE">
      <w:trPr>
        <w:jc w:val="center"/>
      </w:trPr>
      <w:tc>
        <w:tcPr>
          <w:tcW w:w="2739" w:type="dxa"/>
          <w:vAlign w:val="center"/>
        </w:tcPr>
        <w:sdt>
          <w:sdtPr>
            <w:alias w:val="Company"/>
            <w:tag w:val=""/>
            <w:id w:val="744378343"/>
            <w:placeholder>
              <w:docPart w:val="1068DC4CB81143A88CB7B601B57017F0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2010AE" w:rsidRPr="002010AE" w:rsidRDefault="002010AE" w:rsidP="00AC3F7B">
              <w:pPr>
                <w:pStyle w:val="Rodap"/>
                <w:rPr>
                  <w:rFonts w:cstheme="minorBidi"/>
                  <w:noProof w:val="0"/>
                  <w:color w:val="auto"/>
                </w:rPr>
              </w:pPr>
              <w:r>
                <w:t>PMO Escritório de Projetos</w:t>
              </w:r>
            </w:p>
          </w:sdtContent>
        </w:sdt>
      </w:tc>
      <w:tc>
        <w:tcPr>
          <w:tcW w:w="5302" w:type="dxa"/>
          <w:vAlign w:val="center"/>
        </w:tcPr>
        <w:sdt>
          <w:sdtPr>
            <w:alias w:val="Comments"/>
            <w:tag w:val=""/>
            <w:id w:val="-246427391"/>
            <w:placeholder>
              <w:docPart w:val="CD4913651F3C4816A95C4222421AAFB6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:rsidR="002010AE" w:rsidRPr="004D3AE7" w:rsidRDefault="002010AE" w:rsidP="002010AE">
              <w:pPr>
                <w:pStyle w:val="RodapDir"/>
              </w:pPr>
              <w:r>
                <w:t>http://escritoriodeprojetos.com.br</w:t>
              </w:r>
            </w:p>
          </w:sdtContent>
        </w:sdt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0AE" w:rsidRDefault="002010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2EC" w:rsidRDefault="006822EC" w:rsidP="005E1593">
      <w:r>
        <w:separator/>
      </w:r>
    </w:p>
  </w:footnote>
  <w:footnote w:type="continuationSeparator" w:id="0">
    <w:p w:rsidR="006822EC" w:rsidRDefault="006822E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0AE" w:rsidRDefault="002010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0F71E0" w:rsidRPr="00724B18" w:rsidTr="005E641D">
      <w:trPr>
        <w:trHeight w:val="567"/>
        <w:jc w:val="center"/>
      </w:trPr>
      <w:tc>
        <w:tcPr>
          <w:tcW w:w="6492" w:type="dxa"/>
          <w:vAlign w:val="center"/>
        </w:tcPr>
        <w:p w:rsidR="000F71E0" w:rsidRPr="000F71E0" w:rsidRDefault="000F71E0" w:rsidP="000F71E0">
          <w:pPr>
            <w:rPr>
              <w:sz w:val="22"/>
            </w:rPr>
          </w:pPr>
          <w:r w:rsidRPr="000F71E0">
            <w:fldChar w:fldCharType="begin"/>
          </w:r>
          <w:r w:rsidRPr="000F71E0">
            <w:rPr>
              <w:sz w:val="22"/>
            </w:rPr>
            <w:instrText xml:space="preserve"> TITLE   \* MERGEFORMAT </w:instrText>
          </w:r>
          <w:r w:rsidRPr="000F71E0">
            <w:fldChar w:fldCharType="separate"/>
          </w:r>
          <w:r w:rsidRPr="000F71E0">
            <w:rPr>
              <w:sz w:val="22"/>
            </w:rPr>
            <w:t>Dicionário da EAP</w:t>
          </w:r>
          <w:r w:rsidRPr="000F71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0F71E0" w:rsidRPr="00AD691F" w:rsidRDefault="00C94975" w:rsidP="000F71E0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5C45EF6" wp14:editId="297BC561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F71E0" w:rsidRPr="00724B18" w:rsidTr="00D52D85">
      <w:trPr>
        <w:trHeight w:val="567"/>
        <w:jc w:val="center"/>
      </w:trPr>
      <w:tc>
        <w:tcPr>
          <w:tcW w:w="6492" w:type="dxa"/>
          <w:vAlign w:val="center"/>
        </w:tcPr>
        <w:p w:rsidR="000F71E0" w:rsidRPr="000F71E0" w:rsidRDefault="000F71E0" w:rsidP="000F71E0">
          <w:pPr>
            <w:rPr>
              <w:sz w:val="22"/>
            </w:rPr>
          </w:pPr>
          <w:r w:rsidRPr="000F71E0">
            <w:fldChar w:fldCharType="begin"/>
          </w:r>
          <w:r w:rsidRPr="000F71E0">
            <w:rPr>
              <w:sz w:val="22"/>
            </w:rPr>
            <w:instrText xml:space="preserve"> SUBJECT   \* MERGEFORMAT </w:instrText>
          </w:r>
          <w:r w:rsidRPr="000F71E0">
            <w:fldChar w:fldCharType="separate"/>
          </w:r>
          <w:r w:rsidRPr="000F71E0">
            <w:rPr>
              <w:sz w:val="22"/>
            </w:rPr>
            <w:t>Nome do Projeto</w:t>
          </w:r>
          <w:r w:rsidRPr="000F71E0">
            <w:fldChar w:fldCharType="end"/>
          </w:r>
        </w:p>
      </w:tc>
      <w:tc>
        <w:tcPr>
          <w:tcW w:w="1956" w:type="dxa"/>
          <w:vMerge/>
        </w:tcPr>
        <w:p w:rsidR="000F71E0" w:rsidRPr="00724B18" w:rsidRDefault="000F71E0" w:rsidP="000F71E0">
          <w:pPr>
            <w:pStyle w:val="Header"/>
            <w:rPr>
              <w:rFonts w:ascii="Century Gothic" w:hAnsi="Century Gothic"/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0AE" w:rsidRDefault="002010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01DAB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E9"/>
    <w:rsid w:val="000035B8"/>
    <w:rsid w:val="000908A4"/>
    <w:rsid w:val="000E2853"/>
    <w:rsid w:val="000F16D4"/>
    <w:rsid w:val="000F7082"/>
    <w:rsid w:val="000F71E0"/>
    <w:rsid w:val="00190B71"/>
    <w:rsid w:val="001B3ABC"/>
    <w:rsid w:val="001B644B"/>
    <w:rsid w:val="001D497F"/>
    <w:rsid w:val="001F3D30"/>
    <w:rsid w:val="002010AE"/>
    <w:rsid w:val="00215804"/>
    <w:rsid w:val="00217A04"/>
    <w:rsid w:val="00274187"/>
    <w:rsid w:val="002A2876"/>
    <w:rsid w:val="00331443"/>
    <w:rsid w:val="00341B09"/>
    <w:rsid w:val="0034544C"/>
    <w:rsid w:val="00372DE1"/>
    <w:rsid w:val="00377F0A"/>
    <w:rsid w:val="0039124D"/>
    <w:rsid w:val="003A390D"/>
    <w:rsid w:val="003C115F"/>
    <w:rsid w:val="003D377B"/>
    <w:rsid w:val="003F0E33"/>
    <w:rsid w:val="00411AD0"/>
    <w:rsid w:val="0042609D"/>
    <w:rsid w:val="00492C4E"/>
    <w:rsid w:val="004B0AB4"/>
    <w:rsid w:val="004B2855"/>
    <w:rsid w:val="004B60F1"/>
    <w:rsid w:val="004F7277"/>
    <w:rsid w:val="005165BF"/>
    <w:rsid w:val="00554431"/>
    <w:rsid w:val="005546E1"/>
    <w:rsid w:val="0055540E"/>
    <w:rsid w:val="005E1593"/>
    <w:rsid w:val="005F487B"/>
    <w:rsid w:val="00603ACD"/>
    <w:rsid w:val="006419CA"/>
    <w:rsid w:val="00663704"/>
    <w:rsid w:val="006822EC"/>
    <w:rsid w:val="006A233C"/>
    <w:rsid w:val="00724B18"/>
    <w:rsid w:val="00736916"/>
    <w:rsid w:val="00743E89"/>
    <w:rsid w:val="00756B55"/>
    <w:rsid w:val="007A054B"/>
    <w:rsid w:val="007B4E8D"/>
    <w:rsid w:val="00842903"/>
    <w:rsid w:val="0086122C"/>
    <w:rsid w:val="00871E89"/>
    <w:rsid w:val="008843C9"/>
    <w:rsid w:val="008A1557"/>
    <w:rsid w:val="008B0EF7"/>
    <w:rsid w:val="008C6BD7"/>
    <w:rsid w:val="00964C4E"/>
    <w:rsid w:val="00980543"/>
    <w:rsid w:val="00996E98"/>
    <w:rsid w:val="009E7715"/>
    <w:rsid w:val="00AC3F7B"/>
    <w:rsid w:val="00AD06FD"/>
    <w:rsid w:val="00AE1992"/>
    <w:rsid w:val="00AF15FC"/>
    <w:rsid w:val="00B12363"/>
    <w:rsid w:val="00B36609"/>
    <w:rsid w:val="00B36D73"/>
    <w:rsid w:val="00B37F64"/>
    <w:rsid w:val="00C101ED"/>
    <w:rsid w:val="00C24A34"/>
    <w:rsid w:val="00C52528"/>
    <w:rsid w:val="00C902CE"/>
    <w:rsid w:val="00C94975"/>
    <w:rsid w:val="00CB7149"/>
    <w:rsid w:val="00CE2B3B"/>
    <w:rsid w:val="00CF2C10"/>
    <w:rsid w:val="00D068CD"/>
    <w:rsid w:val="00D37957"/>
    <w:rsid w:val="00D95F4C"/>
    <w:rsid w:val="00DA14AF"/>
    <w:rsid w:val="00DA1DE9"/>
    <w:rsid w:val="00E20301"/>
    <w:rsid w:val="00E34C15"/>
    <w:rsid w:val="00E634CA"/>
    <w:rsid w:val="00EA5AAE"/>
    <w:rsid w:val="00EB765A"/>
    <w:rsid w:val="00EE14B8"/>
    <w:rsid w:val="00F01E3C"/>
    <w:rsid w:val="00F04C8A"/>
    <w:rsid w:val="00FB5A09"/>
    <w:rsid w:val="00FC2077"/>
    <w:rsid w:val="00FC29B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B74904-DAB6-4E00-88BE-21061BF4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1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60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0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60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60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60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60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customStyle="1" w:styleId="Verses">
    <w:name w:val="Versões"/>
    <w:link w:val="VersesChar"/>
    <w:qFormat/>
    <w:rsid w:val="000F71E0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F71E0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217A0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217A04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B765A"/>
    <w:pPr>
      <w:spacing w:after="0" w:line="240" w:lineRule="auto"/>
      <w:jc w:val="center"/>
    </w:pPr>
    <w:rPr>
      <w:rFonts w:ascii="Calibri" w:hAnsi="Calibri"/>
      <w:b/>
    </w:rPr>
  </w:style>
  <w:style w:type="character" w:styleId="PlaceholderText">
    <w:name w:val="Placeholder Text"/>
    <w:basedOn w:val="DefaultParagraphFont"/>
    <w:uiPriority w:val="99"/>
    <w:semiHidden/>
    <w:rsid w:val="00377F0A"/>
    <w:rPr>
      <w:color w:val="808080"/>
    </w:rPr>
  </w:style>
  <w:style w:type="paragraph" w:customStyle="1" w:styleId="Rodap">
    <w:name w:val="Rodapé"/>
    <w:basedOn w:val="Footer"/>
    <w:link w:val="RodapChar"/>
    <w:qFormat/>
    <w:rsid w:val="000F71E0"/>
    <w:pPr>
      <w:spacing w:before="120"/>
    </w:pPr>
    <w:rPr>
      <w:rFonts w:cs="Tahoma"/>
      <w:noProof/>
      <w:color w:val="244061" w:themeColor="accent1" w:themeShade="80"/>
    </w:rPr>
  </w:style>
  <w:style w:type="paragraph" w:customStyle="1" w:styleId="RodapDir">
    <w:name w:val="Rodapé Dir."/>
    <w:basedOn w:val="Footer"/>
    <w:link w:val="RodapDirChar"/>
    <w:qFormat/>
    <w:rsid w:val="000F71E0"/>
    <w:pPr>
      <w:spacing w:before="120"/>
      <w:jc w:val="right"/>
    </w:pPr>
    <w:rPr>
      <w:rFonts w:cs="Tahoma"/>
      <w:color w:val="244061" w:themeColor="accent1" w:themeShade="80"/>
    </w:rPr>
  </w:style>
  <w:style w:type="character" w:customStyle="1" w:styleId="RodapChar">
    <w:name w:val="Rodapé Char"/>
    <w:basedOn w:val="FooterChar"/>
    <w:link w:val="Rodap"/>
    <w:rsid w:val="000F71E0"/>
    <w:rPr>
      <w:rFonts w:ascii="Calibri" w:hAnsi="Calibri" w:cs="Tahoma"/>
      <w:noProof/>
      <w:color w:val="244061" w:themeColor="accent1" w:themeShade="80"/>
    </w:rPr>
  </w:style>
  <w:style w:type="character" w:customStyle="1" w:styleId="RodapDirChar">
    <w:name w:val="Rodapé Dir. Char"/>
    <w:basedOn w:val="FooterChar"/>
    <w:link w:val="RodapDir"/>
    <w:rsid w:val="000F71E0"/>
    <w:rPr>
      <w:rFonts w:ascii="Calibri" w:hAnsi="Calibri" w:cs="Tahoma"/>
      <w:color w:val="244061" w:themeColor="accent1" w:themeShade="80"/>
    </w:rPr>
  </w:style>
  <w:style w:type="paragraph" w:styleId="Title">
    <w:name w:val="Title"/>
    <w:next w:val="Normal"/>
    <w:link w:val="TitleChar"/>
    <w:uiPriority w:val="10"/>
    <w:qFormat/>
    <w:rsid w:val="00B36609"/>
    <w:rPr>
      <w:rFonts w:asciiTheme="majorHAnsi" w:eastAsiaTheme="majorEastAsia" w:hAnsiTheme="majorHAnsi" w:cstheme="majorBidi"/>
      <w:b/>
      <w:bCs/>
      <w:color w:val="365F91" w:themeColor="accent1" w:themeShade="BF"/>
      <w:sz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36609"/>
    <w:rPr>
      <w:rFonts w:asciiTheme="majorHAnsi" w:eastAsiaTheme="majorEastAsia" w:hAnsiTheme="majorHAnsi" w:cstheme="majorBidi"/>
      <w:b/>
      <w:bCs/>
      <w:color w:val="365F91" w:themeColor="accent1" w:themeShade="BF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6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60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6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6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6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6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01E3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01E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1E3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69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ea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Itahye%20-%20PMO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68DC4CB81143A88CB7B601B5701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19656-08D2-4E70-88F1-EA1FC4C7C75B}"/>
      </w:docPartPr>
      <w:docPartBody>
        <w:p w:rsidR="009D1E1D" w:rsidRDefault="004454E6" w:rsidP="004454E6">
          <w:pPr>
            <w:pStyle w:val="1068DC4CB81143A88CB7B601B57017F0"/>
          </w:pPr>
          <w:r w:rsidRPr="00C00164">
            <w:rPr>
              <w:rStyle w:val="PlaceholderText"/>
            </w:rPr>
            <w:t>[Company]</w:t>
          </w:r>
        </w:p>
      </w:docPartBody>
    </w:docPart>
    <w:docPart>
      <w:docPartPr>
        <w:name w:val="CD4913651F3C4816A95C4222421AA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1354C-E035-4033-A3FA-6B93E396EA7E}"/>
      </w:docPartPr>
      <w:docPartBody>
        <w:p w:rsidR="009D1E1D" w:rsidRDefault="004454E6" w:rsidP="004454E6">
          <w:pPr>
            <w:pStyle w:val="CD4913651F3C4816A95C4222421AAFB6"/>
          </w:pPr>
          <w:r w:rsidRPr="00C00164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8A"/>
    <w:rsid w:val="002A688A"/>
    <w:rsid w:val="00324D6A"/>
    <w:rsid w:val="00387EA6"/>
    <w:rsid w:val="00400341"/>
    <w:rsid w:val="004454E6"/>
    <w:rsid w:val="004D51C8"/>
    <w:rsid w:val="005D1CDF"/>
    <w:rsid w:val="00677F81"/>
    <w:rsid w:val="006F345D"/>
    <w:rsid w:val="00780DAF"/>
    <w:rsid w:val="008A1500"/>
    <w:rsid w:val="00936EFC"/>
    <w:rsid w:val="009A3067"/>
    <w:rsid w:val="009D1E1D"/>
    <w:rsid w:val="009D40FA"/>
    <w:rsid w:val="00A22482"/>
    <w:rsid w:val="00B439B3"/>
    <w:rsid w:val="00C503F9"/>
    <w:rsid w:val="00C7218F"/>
    <w:rsid w:val="00D64DC4"/>
    <w:rsid w:val="00D927C6"/>
    <w:rsid w:val="00E61439"/>
    <w:rsid w:val="00ED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88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4E6"/>
    <w:rPr>
      <w:color w:val="808080"/>
    </w:rPr>
  </w:style>
  <w:style w:type="paragraph" w:customStyle="1" w:styleId="A748C9AC2E744DDE8920F904EAA3C04D">
    <w:name w:val="A748C9AC2E744DDE8920F904EAA3C04D"/>
    <w:rsid w:val="004454E6"/>
  </w:style>
  <w:style w:type="paragraph" w:customStyle="1" w:styleId="1068DC4CB81143A88CB7B601B57017F0">
    <w:name w:val="1068DC4CB81143A88CB7B601B57017F0"/>
    <w:rsid w:val="004454E6"/>
  </w:style>
  <w:style w:type="paragraph" w:customStyle="1" w:styleId="CD4913651F3C4816A95C4222421AAFB6">
    <w:name w:val="CD4913651F3C4816A95C4222421AAFB6"/>
    <w:rsid w:val="004454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70347-AE91-495D-852F-5F66298F3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92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Dicionário da EAP</vt:lpstr>
    </vt:vector>
  </TitlesOfParts>
  <Company>PMO Escritório de Projetos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EAP</dc:title>
  <dc:subject>Nome do Projeto</dc:subject>
  <dc:creator>eduardo@escritoriodeprojetos.com.br</dc:creator>
  <cp:keywords>Template Gerenciamento de Projetos</cp:keywords>
  <dc:description>http://escritoriodeprojetos.com.br</dc:description>
  <cp:lastModifiedBy>Eduardo Montes</cp:lastModifiedBy>
  <cp:revision>26</cp:revision>
  <dcterms:created xsi:type="dcterms:W3CDTF">2014-05-13T21:09:00Z</dcterms:created>
  <dcterms:modified xsi:type="dcterms:W3CDTF">2018-09-11T22:15:00Z</dcterms:modified>
</cp:coreProperties>
</file>